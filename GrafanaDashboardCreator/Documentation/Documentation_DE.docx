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CF3EA" w14:textId="015C063B" w:rsidR="00082390" w:rsidRDefault="00082390" w:rsidP="00082390">
      <w:pPr>
        <w:pStyle w:val="Titel"/>
        <w:jc w:val="center"/>
      </w:pPr>
      <w:proofErr w:type="spellStart"/>
      <w:r>
        <w:t>GrafanaDashboardCreator</w:t>
      </w:r>
      <w:proofErr w:type="spellEnd"/>
      <w:r w:rsidR="00585E78">
        <w:br/>
      </w:r>
      <w:proofErr w:type="spellStart"/>
      <w:r w:rsidR="00585E78">
        <w:t>Documentation_DE</w:t>
      </w:r>
      <w:proofErr w:type="spellEnd"/>
    </w:p>
    <w:p w14:paraId="534C998B" w14:textId="3CAB4A27" w:rsidR="00082390" w:rsidRDefault="00082390" w:rsidP="00082390"/>
    <w:sdt>
      <w:sdtPr>
        <w:rPr>
          <w:rFonts w:ascii="Calibri" w:eastAsia="Calibri" w:hAnsi="Calibri" w:cs="Times New Roman"/>
          <w:color w:val="auto"/>
          <w:sz w:val="22"/>
          <w:szCs w:val="22"/>
          <w:lang w:eastAsia="en-US"/>
        </w:rPr>
        <w:id w:val="-916937209"/>
        <w:docPartObj>
          <w:docPartGallery w:val="Table of Contents"/>
          <w:docPartUnique/>
        </w:docPartObj>
      </w:sdtPr>
      <w:sdtEndPr>
        <w:rPr>
          <w:b/>
          <w:bCs/>
        </w:rPr>
      </w:sdtEndPr>
      <w:sdtContent>
        <w:p w14:paraId="17DE4BBE" w14:textId="64351D2A" w:rsidR="00082390" w:rsidRDefault="00082390">
          <w:pPr>
            <w:pStyle w:val="Inhaltsverzeichnisberschrift"/>
          </w:pPr>
          <w:r>
            <w:t>Inhalt</w:t>
          </w:r>
        </w:p>
        <w:p w14:paraId="18FAC9B4" w14:textId="55FB2527" w:rsidR="00960147" w:rsidRDefault="00082390">
          <w:pPr>
            <w:pStyle w:val="Verzeichnis1"/>
            <w:tabs>
              <w:tab w:val="right" w:leader="dot" w:pos="9062"/>
            </w:tabs>
            <w:rPr>
              <w:rFonts w:cstheme="minorBidi"/>
              <w:noProof/>
            </w:rPr>
          </w:pPr>
          <w:r>
            <w:fldChar w:fldCharType="begin"/>
          </w:r>
          <w:r>
            <w:instrText xml:space="preserve"> TOC \o "1-3" \h \z \u </w:instrText>
          </w:r>
          <w:r>
            <w:fldChar w:fldCharType="separate"/>
          </w:r>
          <w:hyperlink w:anchor="_Toc103585888" w:history="1">
            <w:r w:rsidR="00960147" w:rsidRPr="00FC7F30">
              <w:rPr>
                <w:rStyle w:val="Hyperlink"/>
                <w:noProof/>
              </w:rPr>
              <w:t>Grundidee des Programms (Funktionsweise)</w:t>
            </w:r>
            <w:r w:rsidR="00960147">
              <w:rPr>
                <w:noProof/>
                <w:webHidden/>
              </w:rPr>
              <w:tab/>
            </w:r>
            <w:r w:rsidR="00960147">
              <w:rPr>
                <w:noProof/>
                <w:webHidden/>
              </w:rPr>
              <w:fldChar w:fldCharType="begin"/>
            </w:r>
            <w:r w:rsidR="00960147">
              <w:rPr>
                <w:noProof/>
                <w:webHidden/>
              </w:rPr>
              <w:instrText xml:space="preserve"> PAGEREF _Toc103585888 \h </w:instrText>
            </w:r>
            <w:r w:rsidR="00960147">
              <w:rPr>
                <w:noProof/>
                <w:webHidden/>
              </w:rPr>
            </w:r>
            <w:r w:rsidR="00960147">
              <w:rPr>
                <w:noProof/>
                <w:webHidden/>
              </w:rPr>
              <w:fldChar w:fldCharType="separate"/>
            </w:r>
            <w:r w:rsidR="0012552A">
              <w:rPr>
                <w:noProof/>
                <w:webHidden/>
              </w:rPr>
              <w:t>2</w:t>
            </w:r>
            <w:r w:rsidR="00960147">
              <w:rPr>
                <w:noProof/>
                <w:webHidden/>
              </w:rPr>
              <w:fldChar w:fldCharType="end"/>
            </w:r>
          </w:hyperlink>
        </w:p>
        <w:p w14:paraId="6818C9EB" w14:textId="36C7B2C8" w:rsidR="00960147" w:rsidRDefault="00960147">
          <w:pPr>
            <w:pStyle w:val="Verzeichnis2"/>
            <w:tabs>
              <w:tab w:val="right" w:leader="dot" w:pos="9062"/>
            </w:tabs>
            <w:rPr>
              <w:rFonts w:cstheme="minorBidi"/>
              <w:noProof/>
            </w:rPr>
          </w:pPr>
          <w:hyperlink w:anchor="_Toc103585889" w:history="1">
            <w:r w:rsidRPr="00FC7F30">
              <w:rPr>
                <w:rStyle w:val="Hyperlink"/>
                <w:noProof/>
              </w:rPr>
              <w:t>Wie speichert Grafana seine Dashboards/Panels?</w:t>
            </w:r>
            <w:r>
              <w:rPr>
                <w:noProof/>
                <w:webHidden/>
              </w:rPr>
              <w:tab/>
            </w:r>
            <w:r>
              <w:rPr>
                <w:noProof/>
                <w:webHidden/>
              </w:rPr>
              <w:fldChar w:fldCharType="begin"/>
            </w:r>
            <w:r>
              <w:rPr>
                <w:noProof/>
                <w:webHidden/>
              </w:rPr>
              <w:instrText xml:space="preserve"> PAGEREF _Toc103585889 \h </w:instrText>
            </w:r>
            <w:r>
              <w:rPr>
                <w:noProof/>
                <w:webHidden/>
              </w:rPr>
            </w:r>
            <w:r>
              <w:rPr>
                <w:noProof/>
                <w:webHidden/>
              </w:rPr>
              <w:fldChar w:fldCharType="separate"/>
            </w:r>
            <w:r w:rsidR="0012552A">
              <w:rPr>
                <w:noProof/>
                <w:webHidden/>
              </w:rPr>
              <w:t>2</w:t>
            </w:r>
            <w:r>
              <w:rPr>
                <w:noProof/>
                <w:webHidden/>
              </w:rPr>
              <w:fldChar w:fldCharType="end"/>
            </w:r>
          </w:hyperlink>
        </w:p>
        <w:p w14:paraId="1A0719CF" w14:textId="101B1356" w:rsidR="00960147" w:rsidRDefault="00960147">
          <w:pPr>
            <w:pStyle w:val="Verzeichnis2"/>
            <w:tabs>
              <w:tab w:val="right" w:leader="dot" w:pos="9062"/>
            </w:tabs>
            <w:rPr>
              <w:rFonts w:cstheme="minorBidi"/>
              <w:noProof/>
            </w:rPr>
          </w:pPr>
          <w:hyperlink w:anchor="_Toc103585890" w:history="1">
            <w:r w:rsidRPr="00FC7F30">
              <w:rPr>
                <w:rStyle w:val="Hyperlink"/>
                <w:noProof/>
              </w:rPr>
              <w:t>Was tut das Programm nun?</w:t>
            </w:r>
            <w:r>
              <w:rPr>
                <w:noProof/>
                <w:webHidden/>
              </w:rPr>
              <w:tab/>
            </w:r>
            <w:r>
              <w:rPr>
                <w:noProof/>
                <w:webHidden/>
              </w:rPr>
              <w:fldChar w:fldCharType="begin"/>
            </w:r>
            <w:r>
              <w:rPr>
                <w:noProof/>
                <w:webHidden/>
              </w:rPr>
              <w:instrText xml:space="preserve"> PAGEREF _Toc103585890 \h </w:instrText>
            </w:r>
            <w:r>
              <w:rPr>
                <w:noProof/>
                <w:webHidden/>
              </w:rPr>
            </w:r>
            <w:r>
              <w:rPr>
                <w:noProof/>
                <w:webHidden/>
              </w:rPr>
              <w:fldChar w:fldCharType="separate"/>
            </w:r>
            <w:r w:rsidR="0012552A">
              <w:rPr>
                <w:noProof/>
                <w:webHidden/>
              </w:rPr>
              <w:t>2</w:t>
            </w:r>
            <w:r>
              <w:rPr>
                <w:noProof/>
                <w:webHidden/>
              </w:rPr>
              <w:fldChar w:fldCharType="end"/>
            </w:r>
          </w:hyperlink>
        </w:p>
        <w:p w14:paraId="1D75E115" w14:textId="0DDB9AB6" w:rsidR="00960147" w:rsidRDefault="00960147">
          <w:pPr>
            <w:pStyle w:val="Verzeichnis1"/>
            <w:tabs>
              <w:tab w:val="right" w:leader="dot" w:pos="9062"/>
            </w:tabs>
            <w:rPr>
              <w:rFonts w:cstheme="minorBidi"/>
              <w:noProof/>
            </w:rPr>
          </w:pPr>
          <w:hyperlink w:anchor="_Toc103585891" w:history="1">
            <w:r w:rsidRPr="00FC7F30">
              <w:rPr>
                <w:rStyle w:val="Hyperlink"/>
                <w:noProof/>
              </w:rPr>
              <w:t>Wie wird das Programm bedient?</w:t>
            </w:r>
            <w:r>
              <w:rPr>
                <w:noProof/>
                <w:webHidden/>
              </w:rPr>
              <w:tab/>
            </w:r>
            <w:r>
              <w:rPr>
                <w:noProof/>
                <w:webHidden/>
              </w:rPr>
              <w:fldChar w:fldCharType="begin"/>
            </w:r>
            <w:r>
              <w:rPr>
                <w:noProof/>
                <w:webHidden/>
              </w:rPr>
              <w:instrText xml:space="preserve"> PAGEREF _Toc103585891 \h </w:instrText>
            </w:r>
            <w:r>
              <w:rPr>
                <w:noProof/>
                <w:webHidden/>
              </w:rPr>
            </w:r>
            <w:r>
              <w:rPr>
                <w:noProof/>
                <w:webHidden/>
              </w:rPr>
              <w:fldChar w:fldCharType="separate"/>
            </w:r>
            <w:r w:rsidR="0012552A">
              <w:rPr>
                <w:noProof/>
                <w:webHidden/>
              </w:rPr>
              <w:t>3</w:t>
            </w:r>
            <w:r>
              <w:rPr>
                <w:noProof/>
                <w:webHidden/>
              </w:rPr>
              <w:fldChar w:fldCharType="end"/>
            </w:r>
          </w:hyperlink>
        </w:p>
        <w:p w14:paraId="4E48B606" w14:textId="4F6C7B83" w:rsidR="00960147" w:rsidRDefault="00960147">
          <w:pPr>
            <w:pStyle w:val="Verzeichnis2"/>
            <w:tabs>
              <w:tab w:val="right" w:leader="dot" w:pos="9062"/>
            </w:tabs>
            <w:rPr>
              <w:rFonts w:cstheme="minorBidi"/>
              <w:noProof/>
            </w:rPr>
          </w:pPr>
          <w:hyperlink w:anchor="_Toc103585892" w:history="1">
            <w:r w:rsidRPr="00FC7F30">
              <w:rPr>
                <w:rStyle w:val="Hyperlink"/>
                <w:noProof/>
              </w:rPr>
              <w:t>Das Einlesen von Daten</w:t>
            </w:r>
            <w:r>
              <w:rPr>
                <w:noProof/>
                <w:webHidden/>
              </w:rPr>
              <w:tab/>
            </w:r>
            <w:r>
              <w:rPr>
                <w:noProof/>
                <w:webHidden/>
              </w:rPr>
              <w:fldChar w:fldCharType="begin"/>
            </w:r>
            <w:r>
              <w:rPr>
                <w:noProof/>
                <w:webHidden/>
              </w:rPr>
              <w:instrText xml:space="preserve"> PAGEREF _Toc103585892 \h </w:instrText>
            </w:r>
            <w:r>
              <w:rPr>
                <w:noProof/>
                <w:webHidden/>
              </w:rPr>
            </w:r>
            <w:r>
              <w:rPr>
                <w:noProof/>
                <w:webHidden/>
              </w:rPr>
              <w:fldChar w:fldCharType="separate"/>
            </w:r>
            <w:r w:rsidR="0012552A">
              <w:rPr>
                <w:noProof/>
                <w:webHidden/>
              </w:rPr>
              <w:t>3</w:t>
            </w:r>
            <w:r>
              <w:rPr>
                <w:noProof/>
                <w:webHidden/>
              </w:rPr>
              <w:fldChar w:fldCharType="end"/>
            </w:r>
          </w:hyperlink>
        </w:p>
        <w:p w14:paraId="567BE463" w14:textId="0021CFE5" w:rsidR="00960147" w:rsidRDefault="00960147">
          <w:pPr>
            <w:pStyle w:val="Verzeichnis3"/>
            <w:tabs>
              <w:tab w:val="right" w:leader="dot" w:pos="9062"/>
            </w:tabs>
            <w:rPr>
              <w:rFonts w:cstheme="minorBidi"/>
              <w:noProof/>
            </w:rPr>
          </w:pPr>
          <w:hyperlink w:anchor="_Toc103585893" w:history="1">
            <w:r w:rsidRPr="00FC7F30">
              <w:rPr>
                <w:rStyle w:val="Hyperlink"/>
                <w:noProof/>
              </w:rPr>
              <w:t>Das Verwalten der Logindaten</w:t>
            </w:r>
            <w:r>
              <w:rPr>
                <w:noProof/>
                <w:webHidden/>
              </w:rPr>
              <w:tab/>
            </w:r>
            <w:r>
              <w:rPr>
                <w:noProof/>
                <w:webHidden/>
              </w:rPr>
              <w:fldChar w:fldCharType="begin"/>
            </w:r>
            <w:r>
              <w:rPr>
                <w:noProof/>
                <w:webHidden/>
              </w:rPr>
              <w:instrText xml:space="preserve"> PAGEREF _Toc103585893 \h </w:instrText>
            </w:r>
            <w:r>
              <w:rPr>
                <w:noProof/>
                <w:webHidden/>
              </w:rPr>
            </w:r>
            <w:r>
              <w:rPr>
                <w:noProof/>
                <w:webHidden/>
              </w:rPr>
              <w:fldChar w:fldCharType="separate"/>
            </w:r>
            <w:r w:rsidR="0012552A">
              <w:rPr>
                <w:noProof/>
                <w:webHidden/>
              </w:rPr>
              <w:t>4</w:t>
            </w:r>
            <w:r>
              <w:rPr>
                <w:noProof/>
                <w:webHidden/>
              </w:rPr>
              <w:fldChar w:fldCharType="end"/>
            </w:r>
          </w:hyperlink>
        </w:p>
        <w:p w14:paraId="69F58C7E" w14:textId="785C5F57" w:rsidR="00960147" w:rsidRDefault="00960147">
          <w:pPr>
            <w:pStyle w:val="Verzeichnis2"/>
            <w:tabs>
              <w:tab w:val="right" w:leader="dot" w:pos="9062"/>
            </w:tabs>
            <w:rPr>
              <w:rFonts w:cstheme="minorBidi"/>
              <w:noProof/>
            </w:rPr>
          </w:pPr>
          <w:hyperlink w:anchor="_Toc103585894" w:history="1">
            <w:r w:rsidRPr="00FC7F30">
              <w:rPr>
                <w:rStyle w:val="Hyperlink"/>
                <w:noProof/>
              </w:rPr>
              <w:t>Das Einlesen/Verwalten von Templates</w:t>
            </w:r>
            <w:r>
              <w:rPr>
                <w:noProof/>
                <w:webHidden/>
              </w:rPr>
              <w:tab/>
            </w:r>
            <w:r>
              <w:rPr>
                <w:noProof/>
                <w:webHidden/>
              </w:rPr>
              <w:fldChar w:fldCharType="begin"/>
            </w:r>
            <w:r>
              <w:rPr>
                <w:noProof/>
                <w:webHidden/>
              </w:rPr>
              <w:instrText xml:space="preserve"> PAGEREF _Toc103585894 \h </w:instrText>
            </w:r>
            <w:r>
              <w:rPr>
                <w:noProof/>
                <w:webHidden/>
              </w:rPr>
            </w:r>
            <w:r>
              <w:rPr>
                <w:noProof/>
                <w:webHidden/>
              </w:rPr>
              <w:fldChar w:fldCharType="separate"/>
            </w:r>
            <w:r w:rsidR="0012552A">
              <w:rPr>
                <w:noProof/>
                <w:webHidden/>
              </w:rPr>
              <w:t>5</w:t>
            </w:r>
            <w:r>
              <w:rPr>
                <w:noProof/>
                <w:webHidden/>
              </w:rPr>
              <w:fldChar w:fldCharType="end"/>
            </w:r>
          </w:hyperlink>
        </w:p>
        <w:p w14:paraId="0C1BB882" w14:textId="65BA6645" w:rsidR="00960147" w:rsidRDefault="00960147">
          <w:pPr>
            <w:pStyle w:val="Verzeichnis2"/>
            <w:tabs>
              <w:tab w:val="right" w:leader="dot" w:pos="9062"/>
            </w:tabs>
            <w:rPr>
              <w:rFonts w:cstheme="minorBidi"/>
              <w:noProof/>
            </w:rPr>
          </w:pPr>
          <w:hyperlink w:anchor="_Toc103585895" w:history="1">
            <w:r w:rsidRPr="00FC7F30">
              <w:rPr>
                <w:rStyle w:val="Hyperlink"/>
                <w:noProof/>
              </w:rPr>
              <w:t>Das Erstellen eines Dashboards</w:t>
            </w:r>
            <w:r>
              <w:rPr>
                <w:noProof/>
                <w:webHidden/>
              </w:rPr>
              <w:tab/>
            </w:r>
            <w:r>
              <w:rPr>
                <w:noProof/>
                <w:webHidden/>
              </w:rPr>
              <w:fldChar w:fldCharType="begin"/>
            </w:r>
            <w:r>
              <w:rPr>
                <w:noProof/>
                <w:webHidden/>
              </w:rPr>
              <w:instrText xml:space="preserve"> PAGEREF _Toc103585895 \h </w:instrText>
            </w:r>
            <w:r>
              <w:rPr>
                <w:noProof/>
                <w:webHidden/>
              </w:rPr>
            </w:r>
            <w:r>
              <w:rPr>
                <w:noProof/>
                <w:webHidden/>
              </w:rPr>
              <w:fldChar w:fldCharType="separate"/>
            </w:r>
            <w:r w:rsidR="0012552A">
              <w:rPr>
                <w:noProof/>
                <w:webHidden/>
              </w:rPr>
              <w:t>6</w:t>
            </w:r>
            <w:r>
              <w:rPr>
                <w:noProof/>
                <w:webHidden/>
              </w:rPr>
              <w:fldChar w:fldCharType="end"/>
            </w:r>
          </w:hyperlink>
        </w:p>
        <w:p w14:paraId="1E821AEF" w14:textId="7E15D167" w:rsidR="00960147" w:rsidRDefault="00960147">
          <w:pPr>
            <w:pStyle w:val="Verzeichnis3"/>
            <w:tabs>
              <w:tab w:val="right" w:leader="dot" w:pos="9062"/>
            </w:tabs>
            <w:rPr>
              <w:rFonts w:cstheme="minorBidi"/>
              <w:noProof/>
            </w:rPr>
          </w:pPr>
          <w:hyperlink w:anchor="_Toc103585896" w:history="1">
            <w:r w:rsidRPr="00FC7F30">
              <w:rPr>
                <w:rStyle w:val="Hyperlink"/>
                <w:noProof/>
              </w:rPr>
              <w:t>Das Erstellen einer Spalte</w:t>
            </w:r>
            <w:r>
              <w:rPr>
                <w:noProof/>
                <w:webHidden/>
              </w:rPr>
              <w:tab/>
            </w:r>
            <w:r>
              <w:rPr>
                <w:noProof/>
                <w:webHidden/>
              </w:rPr>
              <w:fldChar w:fldCharType="begin"/>
            </w:r>
            <w:r>
              <w:rPr>
                <w:noProof/>
                <w:webHidden/>
              </w:rPr>
              <w:instrText xml:space="preserve"> PAGEREF _Toc103585896 \h </w:instrText>
            </w:r>
            <w:r>
              <w:rPr>
                <w:noProof/>
                <w:webHidden/>
              </w:rPr>
            </w:r>
            <w:r>
              <w:rPr>
                <w:noProof/>
                <w:webHidden/>
              </w:rPr>
              <w:fldChar w:fldCharType="separate"/>
            </w:r>
            <w:r w:rsidR="0012552A">
              <w:rPr>
                <w:noProof/>
                <w:webHidden/>
              </w:rPr>
              <w:t>6</w:t>
            </w:r>
            <w:r>
              <w:rPr>
                <w:noProof/>
                <w:webHidden/>
              </w:rPr>
              <w:fldChar w:fldCharType="end"/>
            </w:r>
          </w:hyperlink>
        </w:p>
        <w:p w14:paraId="00501626" w14:textId="3458C8FE" w:rsidR="00960147" w:rsidRDefault="00960147">
          <w:pPr>
            <w:pStyle w:val="Verzeichnis3"/>
            <w:tabs>
              <w:tab w:val="right" w:leader="dot" w:pos="9062"/>
            </w:tabs>
            <w:rPr>
              <w:rFonts w:cstheme="minorBidi"/>
              <w:noProof/>
            </w:rPr>
          </w:pPr>
          <w:hyperlink w:anchor="_Toc103585897" w:history="1">
            <w:r w:rsidRPr="00FC7F30">
              <w:rPr>
                <w:rStyle w:val="Hyperlink"/>
                <w:noProof/>
              </w:rPr>
              <w:t>Das Erstellen eines Panels</w:t>
            </w:r>
            <w:r>
              <w:rPr>
                <w:noProof/>
                <w:webHidden/>
              </w:rPr>
              <w:tab/>
            </w:r>
            <w:r>
              <w:rPr>
                <w:noProof/>
                <w:webHidden/>
              </w:rPr>
              <w:fldChar w:fldCharType="begin"/>
            </w:r>
            <w:r>
              <w:rPr>
                <w:noProof/>
                <w:webHidden/>
              </w:rPr>
              <w:instrText xml:space="preserve"> PAGEREF _Toc103585897 \h </w:instrText>
            </w:r>
            <w:r>
              <w:rPr>
                <w:noProof/>
                <w:webHidden/>
              </w:rPr>
            </w:r>
            <w:r>
              <w:rPr>
                <w:noProof/>
                <w:webHidden/>
              </w:rPr>
              <w:fldChar w:fldCharType="separate"/>
            </w:r>
            <w:r w:rsidR="0012552A">
              <w:rPr>
                <w:noProof/>
                <w:webHidden/>
              </w:rPr>
              <w:t>7</w:t>
            </w:r>
            <w:r>
              <w:rPr>
                <w:noProof/>
                <w:webHidden/>
              </w:rPr>
              <w:fldChar w:fldCharType="end"/>
            </w:r>
          </w:hyperlink>
        </w:p>
        <w:p w14:paraId="1B6E62AF" w14:textId="677B61C9" w:rsidR="00960147" w:rsidRDefault="00960147">
          <w:pPr>
            <w:pStyle w:val="Verzeichnis3"/>
            <w:tabs>
              <w:tab w:val="right" w:leader="dot" w:pos="9062"/>
            </w:tabs>
            <w:rPr>
              <w:rFonts w:cstheme="minorBidi"/>
              <w:noProof/>
            </w:rPr>
          </w:pPr>
          <w:hyperlink w:anchor="_Toc103585898" w:history="1">
            <w:r w:rsidRPr="00FC7F30">
              <w:rPr>
                <w:rStyle w:val="Hyperlink"/>
                <w:noProof/>
              </w:rPr>
              <w:t>Das Ordnen der Spalten/Panels</w:t>
            </w:r>
            <w:r>
              <w:rPr>
                <w:noProof/>
                <w:webHidden/>
              </w:rPr>
              <w:tab/>
            </w:r>
            <w:r>
              <w:rPr>
                <w:noProof/>
                <w:webHidden/>
              </w:rPr>
              <w:fldChar w:fldCharType="begin"/>
            </w:r>
            <w:r>
              <w:rPr>
                <w:noProof/>
                <w:webHidden/>
              </w:rPr>
              <w:instrText xml:space="preserve"> PAGEREF _Toc103585898 \h </w:instrText>
            </w:r>
            <w:r>
              <w:rPr>
                <w:noProof/>
                <w:webHidden/>
              </w:rPr>
            </w:r>
            <w:r>
              <w:rPr>
                <w:noProof/>
                <w:webHidden/>
              </w:rPr>
              <w:fldChar w:fldCharType="separate"/>
            </w:r>
            <w:r w:rsidR="0012552A">
              <w:rPr>
                <w:noProof/>
                <w:webHidden/>
              </w:rPr>
              <w:t>8</w:t>
            </w:r>
            <w:r>
              <w:rPr>
                <w:noProof/>
                <w:webHidden/>
              </w:rPr>
              <w:fldChar w:fldCharType="end"/>
            </w:r>
          </w:hyperlink>
        </w:p>
        <w:p w14:paraId="74CC93DC" w14:textId="119FD8E1" w:rsidR="00960147" w:rsidRDefault="00960147">
          <w:pPr>
            <w:pStyle w:val="Verzeichnis3"/>
            <w:tabs>
              <w:tab w:val="right" w:leader="dot" w:pos="9062"/>
            </w:tabs>
            <w:rPr>
              <w:rFonts w:cstheme="minorBidi"/>
              <w:noProof/>
            </w:rPr>
          </w:pPr>
          <w:hyperlink w:anchor="_Toc103585899" w:history="1">
            <w:r w:rsidRPr="00FC7F30">
              <w:rPr>
                <w:rStyle w:val="Hyperlink"/>
                <w:noProof/>
              </w:rPr>
              <w:t>Das Bearbeiten von Dashboards</w:t>
            </w:r>
            <w:r>
              <w:rPr>
                <w:noProof/>
                <w:webHidden/>
              </w:rPr>
              <w:tab/>
            </w:r>
            <w:r>
              <w:rPr>
                <w:noProof/>
                <w:webHidden/>
              </w:rPr>
              <w:fldChar w:fldCharType="begin"/>
            </w:r>
            <w:r>
              <w:rPr>
                <w:noProof/>
                <w:webHidden/>
              </w:rPr>
              <w:instrText xml:space="preserve"> PAGEREF _Toc103585899 \h </w:instrText>
            </w:r>
            <w:r>
              <w:rPr>
                <w:noProof/>
                <w:webHidden/>
              </w:rPr>
            </w:r>
            <w:r>
              <w:rPr>
                <w:noProof/>
                <w:webHidden/>
              </w:rPr>
              <w:fldChar w:fldCharType="separate"/>
            </w:r>
            <w:r w:rsidR="0012552A">
              <w:rPr>
                <w:noProof/>
                <w:webHidden/>
              </w:rPr>
              <w:t>8</w:t>
            </w:r>
            <w:r>
              <w:rPr>
                <w:noProof/>
                <w:webHidden/>
              </w:rPr>
              <w:fldChar w:fldCharType="end"/>
            </w:r>
          </w:hyperlink>
        </w:p>
        <w:p w14:paraId="675167AA" w14:textId="615C14AD" w:rsidR="00960147" w:rsidRDefault="00960147">
          <w:pPr>
            <w:pStyle w:val="Verzeichnis2"/>
            <w:tabs>
              <w:tab w:val="right" w:leader="dot" w:pos="9062"/>
            </w:tabs>
            <w:rPr>
              <w:rFonts w:cstheme="minorBidi"/>
              <w:noProof/>
            </w:rPr>
          </w:pPr>
          <w:hyperlink w:anchor="_Toc103585900" w:history="1">
            <w:r w:rsidRPr="00FC7F30">
              <w:rPr>
                <w:rStyle w:val="Hyperlink"/>
                <w:noProof/>
              </w:rPr>
              <w:t>Der Export</w:t>
            </w:r>
            <w:r>
              <w:rPr>
                <w:noProof/>
                <w:webHidden/>
              </w:rPr>
              <w:tab/>
            </w:r>
            <w:r>
              <w:rPr>
                <w:noProof/>
                <w:webHidden/>
              </w:rPr>
              <w:fldChar w:fldCharType="begin"/>
            </w:r>
            <w:r>
              <w:rPr>
                <w:noProof/>
                <w:webHidden/>
              </w:rPr>
              <w:instrText xml:space="preserve"> PAGEREF _Toc103585900 \h </w:instrText>
            </w:r>
            <w:r>
              <w:rPr>
                <w:noProof/>
                <w:webHidden/>
              </w:rPr>
            </w:r>
            <w:r>
              <w:rPr>
                <w:noProof/>
                <w:webHidden/>
              </w:rPr>
              <w:fldChar w:fldCharType="separate"/>
            </w:r>
            <w:r w:rsidR="0012552A">
              <w:rPr>
                <w:noProof/>
                <w:webHidden/>
              </w:rPr>
              <w:t>9</w:t>
            </w:r>
            <w:r>
              <w:rPr>
                <w:noProof/>
                <w:webHidden/>
              </w:rPr>
              <w:fldChar w:fldCharType="end"/>
            </w:r>
          </w:hyperlink>
        </w:p>
        <w:p w14:paraId="3902D1A1" w14:textId="12042FDD" w:rsidR="00960147" w:rsidRDefault="00960147">
          <w:pPr>
            <w:pStyle w:val="Verzeichnis1"/>
            <w:tabs>
              <w:tab w:val="right" w:leader="dot" w:pos="9062"/>
            </w:tabs>
            <w:rPr>
              <w:rFonts w:cstheme="minorBidi"/>
              <w:noProof/>
            </w:rPr>
          </w:pPr>
          <w:hyperlink w:anchor="_Toc103585901" w:history="1">
            <w:r w:rsidRPr="00FC7F30">
              <w:rPr>
                <w:rStyle w:val="Hyperlink"/>
                <w:noProof/>
              </w:rPr>
              <w:t>Anforderungen der Software</w:t>
            </w:r>
            <w:r>
              <w:rPr>
                <w:noProof/>
                <w:webHidden/>
              </w:rPr>
              <w:tab/>
            </w:r>
            <w:r>
              <w:rPr>
                <w:noProof/>
                <w:webHidden/>
              </w:rPr>
              <w:fldChar w:fldCharType="begin"/>
            </w:r>
            <w:r>
              <w:rPr>
                <w:noProof/>
                <w:webHidden/>
              </w:rPr>
              <w:instrText xml:space="preserve"> PAGEREF _Toc103585901 \h </w:instrText>
            </w:r>
            <w:r>
              <w:rPr>
                <w:noProof/>
                <w:webHidden/>
              </w:rPr>
            </w:r>
            <w:r>
              <w:rPr>
                <w:noProof/>
                <w:webHidden/>
              </w:rPr>
              <w:fldChar w:fldCharType="separate"/>
            </w:r>
            <w:r w:rsidR="0012552A">
              <w:rPr>
                <w:noProof/>
                <w:webHidden/>
              </w:rPr>
              <w:t>9</w:t>
            </w:r>
            <w:r>
              <w:rPr>
                <w:noProof/>
                <w:webHidden/>
              </w:rPr>
              <w:fldChar w:fldCharType="end"/>
            </w:r>
          </w:hyperlink>
        </w:p>
        <w:p w14:paraId="460C710B" w14:textId="3C30E468" w:rsidR="00082390" w:rsidRDefault="00082390">
          <w:r>
            <w:rPr>
              <w:b/>
              <w:bCs/>
            </w:rPr>
            <w:fldChar w:fldCharType="end"/>
          </w:r>
        </w:p>
      </w:sdtContent>
    </w:sdt>
    <w:p w14:paraId="2C711F69" w14:textId="77777777" w:rsidR="00147555" w:rsidRDefault="00147555" w:rsidP="00082390"/>
    <w:p w14:paraId="1A969833" w14:textId="1E599CD1" w:rsidR="00FA1BBA" w:rsidRDefault="00FA1BBA" w:rsidP="00082390"/>
    <w:p w14:paraId="6EE1D1EB" w14:textId="7673229C" w:rsidR="00FA1BBA" w:rsidRDefault="00FA1BBA" w:rsidP="00082390"/>
    <w:p w14:paraId="3A03B2EF" w14:textId="798C165F" w:rsidR="00FA1BBA" w:rsidRDefault="00FA1BBA" w:rsidP="00082390"/>
    <w:p w14:paraId="0E4322AA" w14:textId="560D9BDE" w:rsidR="00FA1BBA" w:rsidRDefault="00FA1BBA" w:rsidP="00082390"/>
    <w:p w14:paraId="6321720E" w14:textId="46942369" w:rsidR="00FA1BBA" w:rsidRDefault="00FA1BBA" w:rsidP="00082390"/>
    <w:p w14:paraId="3C1F4E42" w14:textId="72B3EFF7" w:rsidR="00FA1BBA" w:rsidRDefault="00FA1BBA" w:rsidP="00082390"/>
    <w:p w14:paraId="7C09D9B4" w14:textId="47509DA4" w:rsidR="00FA1BBA" w:rsidRDefault="00FA1BBA" w:rsidP="00082390"/>
    <w:p w14:paraId="7ABC7B82" w14:textId="76DB3137" w:rsidR="00FA1BBA" w:rsidRDefault="00FA1BBA" w:rsidP="00082390"/>
    <w:p w14:paraId="51FC11ED" w14:textId="5BADC7A8" w:rsidR="00FA1BBA" w:rsidRDefault="00FA1BBA" w:rsidP="00082390"/>
    <w:p w14:paraId="34D1607B" w14:textId="5828247E" w:rsidR="00FA1BBA" w:rsidRDefault="00FA1BBA" w:rsidP="00082390"/>
    <w:p w14:paraId="6E749110" w14:textId="742B7596" w:rsidR="00147555" w:rsidRDefault="00147555" w:rsidP="00082390">
      <w:pPr>
        <w:pStyle w:val="berschrift1"/>
      </w:pPr>
    </w:p>
    <w:p w14:paraId="424AF819" w14:textId="77777777" w:rsidR="00147555" w:rsidRPr="00147555" w:rsidRDefault="00147555" w:rsidP="00147555"/>
    <w:p w14:paraId="64F62BC4" w14:textId="3C178C77" w:rsidR="00082390" w:rsidRDefault="00082390" w:rsidP="00082390">
      <w:pPr>
        <w:pStyle w:val="berschrift1"/>
      </w:pPr>
      <w:bookmarkStart w:id="0" w:name="_Toc103585888"/>
      <w:r>
        <w:lastRenderedPageBreak/>
        <w:t>Grundidee des Programms (Funktionsweise)</w:t>
      </w:r>
      <w:bookmarkEnd w:id="0"/>
    </w:p>
    <w:p w14:paraId="73993961" w14:textId="3E59AF79" w:rsidR="00082390" w:rsidRDefault="00E13FC0" w:rsidP="00082390">
      <w:r>
        <w:t xml:space="preserve">Da </w:t>
      </w:r>
      <w:proofErr w:type="spellStart"/>
      <w:r>
        <w:t>Grafana</w:t>
      </w:r>
      <w:proofErr w:type="spellEnd"/>
      <w:r>
        <w:t xml:space="preserve"> seine Dashboards, sowie die darin befindlichen Elemente, im JSON-Format speichert und zudem über eine REST-API verfügt, um solche JSON Objekte extern zu erstellen und dann per POST ins System einzupflegen</w:t>
      </w:r>
      <w:r w:rsidR="00220D92">
        <w:t>,</w:t>
      </w:r>
      <w:r>
        <w:t xml:space="preserve"> liegt es nahe, diesen Vorgang mit Hilfe eines Tools zu automatisieren.</w:t>
      </w:r>
      <w:r>
        <w:br/>
        <w:t xml:space="preserve">Um dabei jedoch </w:t>
      </w:r>
      <w:r w:rsidR="00FA1BBA">
        <w:t>nicht einen vollständig Dashboard-Creator selbst schreiben zu müssen, wurde bei dem Programm auf ein paar Tricks zurückgegriffen.</w:t>
      </w:r>
    </w:p>
    <w:p w14:paraId="726B4A4E" w14:textId="0ED9FDDB" w:rsidR="00FA1BBA" w:rsidRDefault="00FA1BBA" w:rsidP="00FA1BBA">
      <w:pPr>
        <w:pStyle w:val="berschrift2"/>
      </w:pPr>
      <w:bookmarkStart w:id="1" w:name="_Toc103585889"/>
      <w:r>
        <w:t xml:space="preserve">Wie speichert </w:t>
      </w:r>
      <w:proofErr w:type="spellStart"/>
      <w:r>
        <w:t>Grafana</w:t>
      </w:r>
      <w:proofErr w:type="spellEnd"/>
      <w:r>
        <w:t xml:space="preserve"> seine Dashboards/Panels?</w:t>
      </w:r>
      <w:bookmarkEnd w:id="1"/>
    </w:p>
    <w:p w14:paraId="65F911E6" w14:textId="5305BD75" w:rsidR="00FA1BBA" w:rsidRDefault="00FA5529" w:rsidP="00FA1BBA">
      <w:r>
        <w:t xml:space="preserve">Wie schon beschrieben, speichert </w:t>
      </w:r>
      <w:proofErr w:type="spellStart"/>
      <w:r>
        <w:t>Grafana</w:t>
      </w:r>
      <w:proofErr w:type="spellEnd"/>
      <w:r>
        <w:t xml:space="preserve"> seine Daten im JSON-Format. Für ein leeres Dashboard sieht das dann wie folgt aus:</w:t>
      </w:r>
    </w:p>
    <w:tbl>
      <w:tblPr>
        <w:tblStyle w:val="Tabellenraster"/>
        <w:tblW w:w="0" w:type="auto"/>
        <w:jc w:val="center"/>
        <w:tblLook w:val="04A0" w:firstRow="1" w:lastRow="0" w:firstColumn="1" w:lastColumn="0" w:noHBand="0" w:noVBand="1"/>
      </w:tblPr>
      <w:tblGrid>
        <w:gridCol w:w="4531"/>
      </w:tblGrid>
      <w:tr w:rsidR="00FA5529" w14:paraId="62FE101A" w14:textId="77777777" w:rsidTr="00FA5529">
        <w:trPr>
          <w:jc w:val="center"/>
        </w:trPr>
        <w:tc>
          <w:tcPr>
            <w:tcW w:w="4531" w:type="dxa"/>
          </w:tcPr>
          <w:p w14:paraId="79EE6EFE" w14:textId="6EAD9864" w:rsidR="00FA5529" w:rsidRDefault="00FA5529" w:rsidP="00FA1BBA">
            <w:pPr>
              <w:jc w:val="center"/>
            </w:pPr>
            <w:r>
              <w:t>Leeres Dashboard</w:t>
            </w:r>
            <w:r w:rsidR="009348D5">
              <w:t xml:space="preserve"> als JSON</w:t>
            </w:r>
          </w:p>
        </w:tc>
      </w:tr>
      <w:tr w:rsidR="00FA5529" w14:paraId="61DE59AF" w14:textId="77777777" w:rsidTr="00FA5529">
        <w:trPr>
          <w:jc w:val="center"/>
        </w:trPr>
        <w:tc>
          <w:tcPr>
            <w:tcW w:w="4531" w:type="dxa"/>
          </w:tcPr>
          <w:p w14:paraId="447BC5F6"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w:t>
            </w:r>
          </w:p>
          <w:p w14:paraId="5B6647FB"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"annotations"</w:t>
            </w:r>
            <w:r w:rsidRPr="006D4A6F">
              <w:rPr>
                <w:rFonts w:ascii="Cascadia Mono" w:hAnsi="Cascadia Mono" w:cs="Cascadia Mono"/>
                <w:color w:val="000000"/>
                <w:sz w:val="18"/>
                <w:szCs w:val="18"/>
                <w:lang w:val="en-US"/>
              </w:rPr>
              <w:t>: {</w:t>
            </w:r>
          </w:p>
          <w:p w14:paraId="7DE44B4F"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"list"</w:t>
            </w:r>
            <w:r w:rsidRPr="006D4A6F">
              <w:rPr>
                <w:rFonts w:ascii="Cascadia Mono" w:hAnsi="Cascadia Mono" w:cs="Cascadia Mono"/>
                <w:color w:val="000000"/>
                <w:sz w:val="18"/>
                <w:szCs w:val="18"/>
                <w:lang w:val="en-US"/>
              </w:rPr>
              <w:t>: [</w:t>
            </w:r>
          </w:p>
          <w:p w14:paraId="3A2A21D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7D601C2C"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builtIn</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1,</w:t>
            </w:r>
          </w:p>
          <w:p w14:paraId="6B25CE9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datasource</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 Grafana --"</w:t>
            </w:r>
            <w:r w:rsidRPr="006D4A6F">
              <w:rPr>
                <w:rFonts w:ascii="Cascadia Mono" w:hAnsi="Cascadia Mono" w:cs="Cascadia Mono"/>
                <w:color w:val="000000"/>
                <w:sz w:val="18"/>
                <w:szCs w:val="18"/>
                <w:lang w:val="en-US"/>
              </w:rPr>
              <w:t>,</w:t>
            </w:r>
          </w:p>
          <w:p w14:paraId="2473C549"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6D4A6F">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enable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864452F"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FA5529">
              <w:rPr>
                <w:rFonts w:ascii="Cascadia Mono" w:hAnsi="Cascadia Mono" w:cs="Cascadia Mono"/>
                <w:color w:val="000000"/>
                <w:sz w:val="18"/>
                <w:szCs w:val="18"/>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hide</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xml:space="preserve">: </w:t>
            </w:r>
            <w:proofErr w:type="spellStart"/>
            <w:r w:rsidRPr="00FA5529">
              <w:rPr>
                <w:rFonts w:ascii="Cascadia Mono" w:hAnsi="Cascadia Mono" w:cs="Cascadia Mono"/>
                <w:color w:val="0000FF"/>
                <w:sz w:val="18"/>
                <w:szCs w:val="18"/>
              </w:rPr>
              <w:t>true</w:t>
            </w:r>
            <w:proofErr w:type="spellEnd"/>
            <w:r w:rsidRPr="00FA5529">
              <w:rPr>
                <w:rFonts w:ascii="Cascadia Mono" w:hAnsi="Cascadia Mono" w:cs="Cascadia Mono"/>
                <w:color w:val="000000"/>
                <w:sz w:val="18"/>
                <w:szCs w:val="18"/>
              </w:rPr>
              <w:t>,</w:t>
            </w:r>
          </w:p>
          <w:p w14:paraId="09BED061" w14:textId="50F0CB1A"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FA5529">
              <w:rPr>
                <w:rFonts w:ascii="Cascadia Mono" w:hAnsi="Cascadia Mono" w:cs="Cascadia Mono"/>
                <w:color w:val="000000"/>
                <w:sz w:val="18"/>
                <w:szCs w:val="18"/>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iconColor</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proofErr w:type="spellStart"/>
            <w:proofErr w:type="gramStart"/>
            <w:r w:rsidRPr="006D4A6F">
              <w:rPr>
                <w:rFonts w:ascii="Cascadia Mono" w:hAnsi="Cascadia Mono" w:cs="Cascadia Mono"/>
                <w:color w:val="A31515"/>
                <w:sz w:val="18"/>
                <w:szCs w:val="18"/>
                <w:lang w:val="en-US"/>
              </w:rPr>
              <w:t>rgba</w:t>
            </w:r>
            <w:proofErr w:type="spellEnd"/>
            <w:r w:rsidRPr="006D4A6F">
              <w:rPr>
                <w:rFonts w:ascii="Cascadia Mono" w:hAnsi="Cascadia Mono" w:cs="Cascadia Mono"/>
                <w:color w:val="A31515"/>
                <w:sz w:val="18"/>
                <w:szCs w:val="18"/>
                <w:lang w:val="en-US"/>
              </w:rPr>
              <w:t>(</w:t>
            </w:r>
            <w:proofErr w:type="gramEnd"/>
            <w:r w:rsidRPr="006D4A6F">
              <w:rPr>
                <w:rFonts w:ascii="Cascadia Mono" w:hAnsi="Cascadia Mono" w:cs="Cascadia Mono"/>
                <w:color w:val="A31515"/>
                <w:sz w:val="18"/>
                <w:szCs w:val="18"/>
                <w:lang w:val="en-US"/>
              </w:rPr>
              <w:t>0,0,0,1)"</w:t>
            </w:r>
            <w:r w:rsidRPr="006D4A6F">
              <w:rPr>
                <w:rFonts w:ascii="Cascadia Mono" w:hAnsi="Cascadia Mono" w:cs="Cascadia Mono"/>
                <w:color w:val="000000"/>
                <w:sz w:val="18"/>
                <w:szCs w:val="18"/>
                <w:lang w:val="en-US"/>
              </w:rPr>
              <w:t>,</w:t>
            </w:r>
          </w:p>
          <w:p w14:paraId="784CC47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"name"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"Annotations &amp; Alerts"</w:t>
            </w:r>
            <w:r w:rsidRPr="006D4A6F">
              <w:rPr>
                <w:rFonts w:ascii="Cascadia Mono" w:hAnsi="Cascadia Mono" w:cs="Cascadia Mono"/>
                <w:color w:val="000000"/>
                <w:sz w:val="18"/>
                <w:szCs w:val="18"/>
                <w:lang w:val="en-US"/>
              </w:rPr>
              <w:t>,</w:t>
            </w:r>
          </w:p>
          <w:p w14:paraId="341A286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"type"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"dashboard"</w:t>
            </w:r>
          </w:p>
          <w:p w14:paraId="6A8BE395"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13A6BCE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7EA88682"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223D1EB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"editable"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true</w:t>
            </w:r>
            <w:r w:rsidRPr="006D4A6F">
              <w:rPr>
                <w:rFonts w:ascii="Cascadia Mono" w:hAnsi="Cascadia Mono" w:cs="Cascadia Mono"/>
                <w:color w:val="000000"/>
                <w:sz w:val="18"/>
                <w:szCs w:val="18"/>
                <w:lang w:val="en-US"/>
              </w:rPr>
              <w:t>,</w:t>
            </w:r>
          </w:p>
          <w:p w14:paraId="1DD0252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gnetId</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552D23E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graphTooltip</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0,</w:t>
            </w:r>
          </w:p>
          <w:p w14:paraId="3FC62DC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"id"</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30D615BD"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"links"</w:t>
            </w:r>
            <w:r w:rsidRPr="006D4A6F">
              <w:rPr>
                <w:rFonts w:ascii="Cascadia Mono" w:hAnsi="Cascadia Mono" w:cs="Cascadia Mono"/>
                <w:color w:val="000000"/>
                <w:sz w:val="18"/>
                <w:szCs w:val="18"/>
                <w:lang w:val="en-US"/>
              </w:rPr>
              <w:t>: [],</w:t>
            </w:r>
          </w:p>
          <w:p w14:paraId="200CB83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"panels"</w:t>
            </w:r>
            <w:r w:rsidRPr="006D4A6F">
              <w:rPr>
                <w:rFonts w:ascii="Cascadia Mono" w:hAnsi="Cascadia Mono" w:cs="Cascadia Mono"/>
                <w:color w:val="000000"/>
                <w:sz w:val="18"/>
                <w:szCs w:val="18"/>
                <w:lang w:val="en-US"/>
              </w:rPr>
              <w:t>: [],</w:t>
            </w:r>
          </w:p>
          <w:p w14:paraId="23041DE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schemaVersion</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27,</w:t>
            </w:r>
          </w:p>
          <w:p w14:paraId="6FFBED6C"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"style"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"dark"</w:t>
            </w:r>
            <w:r w:rsidRPr="006D4A6F">
              <w:rPr>
                <w:rFonts w:ascii="Cascadia Mono" w:hAnsi="Cascadia Mono" w:cs="Cascadia Mono"/>
                <w:color w:val="000000"/>
                <w:sz w:val="18"/>
                <w:szCs w:val="18"/>
                <w:lang w:val="en-US"/>
              </w:rPr>
              <w:t>,</w:t>
            </w:r>
          </w:p>
          <w:p w14:paraId="2ED04584"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"tags"</w:t>
            </w:r>
            <w:r w:rsidRPr="006D4A6F">
              <w:rPr>
                <w:rFonts w:ascii="Cascadia Mono" w:hAnsi="Cascadia Mono" w:cs="Cascadia Mono"/>
                <w:color w:val="000000"/>
                <w:sz w:val="18"/>
                <w:szCs w:val="18"/>
                <w:lang w:val="en-US"/>
              </w:rPr>
              <w:t>: [],</w:t>
            </w:r>
          </w:p>
          <w:p w14:paraId="0707A76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"templating"</w:t>
            </w:r>
            <w:r w:rsidRPr="006D4A6F">
              <w:rPr>
                <w:rFonts w:ascii="Cascadia Mono" w:hAnsi="Cascadia Mono" w:cs="Cascadia Mono"/>
                <w:color w:val="000000"/>
                <w:sz w:val="18"/>
                <w:szCs w:val="18"/>
                <w:lang w:val="en-US"/>
              </w:rPr>
              <w:t>: {</w:t>
            </w:r>
          </w:p>
          <w:p w14:paraId="4BADFB13"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"list"</w:t>
            </w:r>
            <w:r w:rsidRPr="006D4A6F">
              <w:rPr>
                <w:rFonts w:ascii="Cascadia Mono" w:hAnsi="Cascadia Mono" w:cs="Cascadia Mono"/>
                <w:color w:val="000000"/>
                <w:sz w:val="18"/>
                <w:szCs w:val="18"/>
                <w:lang w:val="en-US"/>
              </w:rPr>
              <w:t>: []</w:t>
            </w:r>
          </w:p>
          <w:p w14:paraId="6C85EDE1"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6903B2BE"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"time"</w:t>
            </w:r>
            <w:r w:rsidRPr="006D4A6F">
              <w:rPr>
                <w:rFonts w:ascii="Cascadia Mono" w:hAnsi="Cascadia Mono" w:cs="Cascadia Mono"/>
                <w:color w:val="000000"/>
                <w:sz w:val="18"/>
                <w:szCs w:val="18"/>
                <w:lang w:val="en-US"/>
              </w:rPr>
              <w:t>: {</w:t>
            </w:r>
          </w:p>
          <w:p w14:paraId="4DED1357"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"from"</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"now-6h"</w:t>
            </w:r>
            <w:r w:rsidRPr="006D4A6F">
              <w:rPr>
                <w:rFonts w:ascii="Cascadia Mono" w:hAnsi="Cascadia Mono" w:cs="Cascadia Mono"/>
                <w:color w:val="000000"/>
                <w:sz w:val="18"/>
                <w:szCs w:val="18"/>
                <w:lang w:val="en-US"/>
              </w:rPr>
              <w:t>,</w:t>
            </w:r>
          </w:p>
          <w:p w14:paraId="1B0BD529"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"to"</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"now"</w:t>
            </w:r>
          </w:p>
          <w:p w14:paraId="2FFD569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p>
          <w:p w14:paraId="24EFD0C0"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timepicker</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w:t>
            </w:r>
          </w:p>
          <w:p w14:paraId="1F280CD3"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timezone</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r w:rsidRPr="006D4A6F">
              <w:rPr>
                <w:rFonts w:ascii="Cascadia Mono" w:hAnsi="Cascadia Mono" w:cs="Cascadia Mono"/>
                <w:color w:val="000000"/>
                <w:sz w:val="18"/>
                <w:szCs w:val="18"/>
                <w:lang w:val="en-US"/>
              </w:rPr>
              <w:t>,</w:t>
            </w:r>
          </w:p>
          <w:p w14:paraId="5E80C188"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"title"</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A31515"/>
                <w:sz w:val="18"/>
                <w:szCs w:val="18"/>
                <w:lang w:val="en-US"/>
              </w:rPr>
              <w:t>""</w:t>
            </w:r>
            <w:r w:rsidRPr="006D4A6F">
              <w:rPr>
                <w:rFonts w:ascii="Cascadia Mono" w:hAnsi="Cascadia Mono" w:cs="Cascadia Mono"/>
                <w:color w:val="000000"/>
                <w:sz w:val="18"/>
                <w:szCs w:val="18"/>
                <w:lang w:val="en-US"/>
              </w:rPr>
              <w:t>,</w:t>
            </w:r>
          </w:p>
          <w:p w14:paraId="0C8D782B" w14:textId="77777777" w:rsidR="00FA5529" w:rsidRPr="006D4A6F" w:rsidRDefault="00FA5529" w:rsidP="00FA1BBA">
            <w:pPr>
              <w:suppressAutoHyphens w:val="0"/>
              <w:autoSpaceDE w:val="0"/>
              <w:adjustRightInd w:val="0"/>
              <w:rPr>
                <w:rFonts w:ascii="Cascadia Mono" w:hAnsi="Cascadia Mono" w:cs="Cascadia Mono"/>
                <w:color w:val="000000"/>
                <w:sz w:val="18"/>
                <w:szCs w:val="18"/>
                <w:lang w:val="en-US"/>
              </w:rPr>
            </w:pP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2E75B6"/>
                <w:sz w:val="18"/>
                <w:szCs w:val="18"/>
                <w:lang w:val="en-US"/>
              </w:rPr>
              <w:t>"</w:t>
            </w:r>
            <w:proofErr w:type="spellStart"/>
            <w:r w:rsidRPr="006D4A6F">
              <w:rPr>
                <w:rFonts w:ascii="Cascadia Mono" w:hAnsi="Cascadia Mono" w:cs="Cascadia Mono"/>
                <w:color w:val="2E75B6"/>
                <w:sz w:val="18"/>
                <w:szCs w:val="18"/>
                <w:lang w:val="en-US"/>
              </w:rPr>
              <w:t>uid</w:t>
            </w:r>
            <w:proofErr w:type="spellEnd"/>
            <w:r w:rsidRPr="006D4A6F">
              <w:rPr>
                <w:rFonts w:ascii="Cascadia Mono" w:hAnsi="Cascadia Mono" w:cs="Cascadia Mono"/>
                <w:color w:val="2E75B6"/>
                <w:sz w:val="18"/>
                <w:szCs w:val="18"/>
                <w:lang w:val="en-US"/>
              </w:rPr>
              <w:t>"</w:t>
            </w:r>
            <w:r w:rsidRPr="006D4A6F">
              <w:rPr>
                <w:rFonts w:ascii="Cascadia Mono" w:hAnsi="Cascadia Mono" w:cs="Cascadia Mono"/>
                <w:color w:val="000000"/>
                <w:sz w:val="18"/>
                <w:szCs w:val="18"/>
                <w:lang w:val="en-US"/>
              </w:rPr>
              <w:t xml:space="preserve">: </w:t>
            </w:r>
            <w:r w:rsidRPr="006D4A6F">
              <w:rPr>
                <w:rFonts w:ascii="Cascadia Mono" w:hAnsi="Cascadia Mono" w:cs="Cascadia Mono"/>
                <w:color w:val="0000FF"/>
                <w:sz w:val="18"/>
                <w:szCs w:val="18"/>
                <w:lang w:val="en-US"/>
              </w:rPr>
              <w:t>null</w:t>
            </w:r>
            <w:r w:rsidRPr="006D4A6F">
              <w:rPr>
                <w:rFonts w:ascii="Cascadia Mono" w:hAnsi="Cascadia Mono" w:cs="Cascadia Mono"/>
                <w:color w:val="000000"/>
                <w:sz w:val="18"/>
                <w:szCs w:val="18"/>
                <w:lang w:val="en-US"/>
              </w:rPr>
              <w:t>,</w:t>
            </w:r>
          </w:p>
          <w:p w14:paraId="2A47C378" w14:textId="77777777" w:rsidR="00FA5529" w:rsidRPr="00FA5529" w:rsidRDefault="00FA5529" w:rsidP="00FA1BBA">
            <w:pPr>
              <w:suppressAutoHyphens w:val="0"/>
              <w:autoSpaceDE w:val="0"/>
              <w:adjustRightInd w:val="0"/>
              <w:rPr>
                <w:rFonts w:ascii="Cascadia Mono" w:hAnsi="Cascadia Mono" w:cs="Cascadia Mono"/>
                <w:color w:val="000000"/>
                <w:sz w:val="18"/>
                <w:szCs w:val="18"/>
              </w:rPr>
            </w:pPr>
            <w:r w:rsidRPr="006D4A6F">
              <w:rPr>
                <w:rFonts w:ascii="Cascadia Mono" w:hAnsi="Cascadia Mono" w:cs="Cascadia Mono"/>
                <w:color w:val="000000"/>
                <w:sz w:val="18"/>
                <w:szCs w:val="18"/>
                <w:lang w:val="en-US"/>
              </w:rPr>
              <w:t xml:space="preserve">  </w:t>
            </w:r>
            <w:r w:rsidRPr="00FA5529">
              <w:rPr>
                <w:rFonts w:ascii="Cascadia Mono" w:hAnsi="Cascadia Mono" w:cs="Cascadia Mono"/>
                <w:color w:val="2E75B6"/>
                <w:sz w:val="18"/>
                <w:szCs w:val="18"/>
              </w:rPr>
              <w:t>"</w:t>
            </w:r>
            <w:proofErr w:type="spellStart"/>
            <w:r w:rsidRPr="00FA5529">
              <w:rPr>
                <w:rFonts w:ascii="Cascadia Mono" w:hAnsi="Cascadia Mono" w:cs="Cascadia Mono"/>
                <w:color w:val="2E75B6"/>
                <w:sz w:val="18"/>
                <w:szCs w:val="18"/>
              </w:rPr>
              <w:t>version</w:t>
            </w:r>
            <w:proofErr w:type="spellEnd"/>
            <w:r w:rsidRPr="00FA5529">
              <w:rPr>
                <w:rFonts w:ascii="Cascadia Mono" w:hAnsi="Cascadia Mono" w:cs="Cascadia Mono"/>
                <w:color w:val="2E75B6"/>
                <w:sz w:val="18"/>
                <w:szCs w:val="18"/>
              </w:rPr>
              <w:t>"</w:t>
            </w:r>
            <w:r w:rsidRPr="00FA5529">
              <w:rPr>
                <w:rFonts w:ascii="Cascadia Mono" w:hAnsi="Cascadia Mono" w:cs="Cascadia Mono"/>
                <w:color w:val="000000"/>
                <w:sz w:val="18"/>
                <w:szCs w:val="18"/>
              </w:rPr>
              <w:t>: 0</w:t>
            </w:r>
          </w:p>
          <w:p w14:paraId="47BCA430" w14:textId="1E228EC3" w:rsidR="00FA5529" w:rsidRDefault="00FA5529" w:rsidP="00FA1BBA">
            <w:r w:rsidRPr="00FA5529">
              <w:rPr>
                <w:rFonts w:ascii="Cascadia Mono" w:hAnsi="Cascadia Mono" w:cs="Cascadia Mono"/>
                <w:color w:val="000000"/>
                <w:sz w:val="18"/>
                <w:szCs w:val="18"/>
              </w:rPr>
              <w:t>}</w:t>
            </w:r>
          </w:p>
        </w:tc>
      </w:tr>
    </w:tbl>
    <w:p w14:paraId="54D2AB43" w14:textId="77777777" w:rsidR="00B0035E" w:rsidRDefault="00B0035E" w:rsidP="00FA5529">
      <w:pPr>
        <w:pStyle w:val="berschrift2"/>
      </w:pPr>
    </w:p>
    <w:p w14:paraId="0AFDA24E" w14:textId="0603A4B7" w:rsidR="00FA1BBA" w:rsidRDefault="00FA5529" w:rsidP="00FA5529">
      <w:pPr>
        <w:pStyle w:val="berschrift2"/>
      </w:pPr>
      <w:bookmarkStart w:id="2" w:name="_Toc103585890"/>
      <w:r>
        <w:t>Was tut das Programm nun?</w:t>
      </w:r>
      <w:bookmarkEnd w:id="2"/>
    </w:p>
    <w:p w14:paraId="7F67BC15" w14:textId="77777777" w:rsidR="00E81788" w:rsidRDefault="00FA5529" w:rsidP="00E81788">
      <w:r>
        <w:t xml:space="preserve">Das Programm nimmt sich solche „leeren Templates“ der JSON-Objekte von </w:t>
      </w:r>
      <w:proofErr w:type="spellStart"/>
      <w:r>
        <w:t>Grafana</w:t>
      </w:r>
      <w:proofErr w:type="spellEnd"/>
      <w:r>
        <w:t xml:space="preserve"> und füllt sie mit den gewünschten Informationen. </w:t>
      </w:r>
      <w:r w:rsidR="00B0035E">
        <w:t>Es ist außerdem in der Lage selbst Templates aus vorhandenen Dashboards zu extrahieren, um diese wieder verwenden zu können. Auf diese Weise benötigt man keinen vollständigen „Dashboard-Compiler“ und kann dennoch auf einfache Weise Dashboards automatisiert erstellen.</w:t>
      </w:r>
    </w:p>
    <w:p w14:paraId="3565658B" w14:textId="77777777" w:rsidR="00E81788" w:rsidRDefault="00E81788" w:rsidP="00E81788"/>
    <w:p w14:paraId="1302BDEC" w14:textId="49A761F2" w:rsidR="00B0035E" w:rsidRDefault="00B0035E" w:rsidP="00E81788">
      <w:pPr>
        <w:pStyle w:val="berschrift1"/>
      </w:pPr>
      <w:bookmarkStart w:id="3" w:name="_Toc103585891"/>
      <w:r>
        <w:lastRenderedPageBreak/>
        <w:t>Wie wird das Programm bedient?</w:t>
      </w:r>
      <w:bookmarkEnd w:id="3"/>
    </w:p>
    <w:p w14:paraId="0C75C0F0" w14:textId="77777777" w:rsidR="00B0035E" w:rsidRPr="00B0035E" w:rsidRDefault="00B0035E" w:rsidP="00B0035E"/>
    <w:p w14:paraId="0BF6F24A" w14:textId="757733A0" w:rsidR="00B0035E" w:rsidRDefault="00B0035E" w:rsidP="00B0035E">
      <w:pPr>
        <w:pStyle w:val="berschrift2"/>
      </w:pPr>
      <w:bookmarkStart w:id="4" w:name="_Toc103585892"/>
      <w:r>
        <w:t>Das Einlesen von Daten</w:t>
      </w:r>
      <w:bookmarkEnd w:id="4"/>
    </w:p>
    <w:p w14:paraId="79046ED1" w14:textId="676C9467" w:rsidR="00585E78" w:rsidRDefault="00E81788" w:rsidP="00585E78">
      <w:r>
        <w:t xml:space="preserve">Das Einlesen der notwendigen Datenquellen und Nodes funktioniert mit Hilfe des </w:t>
      </w:r>
      <w:r w:rsidRPr="00E81788">
        <w:rPr>
          <w:noProof/>
        </w:rPr>
        <w:drawing>
          <wp:inline distT="0" distB="0" distL="0" distR="0" wp14:anchorId="5FFE8BF5" wp14:editId="434C1CE1">
            <wp:extent cx="1714500" cy="1905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14500" cy="190500"/>
                    </a:xfrm>
                    <a:prstGeom prst="rect">
                      <a:avLst/>
                    </a:prstGeom>
                  </pic:spPr>
                </pic:pic>
              </a:graphicData>
            </a:graphic>
          </wp:inline>
        </w:drawing>
      </w:r>
      <w:r>
        <w:t xml:space="preserve"> Buttons.</w:t>
      </w:r>
    </w:p>
    <w:p w14:paraId="05175D17" w14:textId="18214A45" w:rsidR="00BC3401" w:rsidRDefault="00E81788" w:rsidP="00585E78">
      <w:r>
        <w:t xml:space="preserve">Dort werden zunächst die Nodes über die REST-API von </w:t>
      </w:r>
      <w:proofErr w:type="spellStart"/>
      <w:r>
        <w:t>OpenNMS</w:t>
      </w:r>
      <w:proofErr w:type="spellEnd"/>
      <w:r>
        <w:t xml:space="preserve"> abgefragt.</w:t>
      </w:r>
    </w:p>
    <w:p w14:paraId="77D10FD1" w14:textId="2E2236DA" w:rsidR="00BC3401" w:rsidRDefault="00BC3401" w:rsidP="00BC3401">
      <w:pPr>
        <w:jc w:val="center"/>
      </w:pPr>
      <w:r w:rsidRPr="00BC3401">
        <w:rPr>
          <w:noProof/>
        </w:rPr>
        <w:drawing>
          <wp:inline distT="0" distB="0" distL="0" distR="0" wp14:anchorId="719F02BD" wp14:editId="4A8980DC">
            <wp:extent cx="2171700" cy="2462963"/>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80162" cy="2472560"/>
                    </a:xfrm>
                    <a:prstGeom prst="rect">
                      <a:avLst/>
                    </a:prstGeom>
                  </pic:spPr>
                </pic:pic>
              </a:graphicData>
            </a:graphic>
          </wp:inline>
        </w:drawing>
      </w:r>
    </w:p>
    <w:p w14:paraId="4ACBAAB6" w14:textId="3EB01B62" w:rsidR="008223AE" w:rsidRDefault="00E81788" w:rsidP="00585E78">
      <w:r>
        <w:br/>
        <w:t xml:space="preserve">Nach auswählen eines Nodes aus dem Dropdown-Menü werden dann die zu diesem </w:t>
      </w:r>
      <w:proofErr w:type="spellStart"/>
      <w:r>
        <w:t>Node</w:t>
      </w:r>
      <w:proofErr w:type="spellEnd"/>
      <w:r>
        <w:t xml:space="preserve"> gehörenden Datenquellen abgefragt und im Programm im Reiter „</w:t>
      </w:r>
      <w:proofErr w:type="spellStart"/>
      <w:r>
        <w:t>Datasource</w:t>
      </w:r>
      <w:proofErr w:type="spellEnd"/>
      <w:r>
        <w:t>“ angezeigt.</w:t>
      </w:r>
      <w:r>
        <w:br/>
        <w:t xml:space="preserve">Es ist möglich die Datenquellen mehrerer Nodes gleichzeitig zu laden, diese werden dann </w:t>
      </w:r>
      <w:r w:rsidR="006063C7">
        <w:t xml:space="preserve">zunächst nach ihren zugehörigen Nodes und dann </w:t>
      </w:r>
      <w:r w:rsidR="008223AE">
        <w:t>lexikographisch</w:t>
      </w:r>
      <w:r w:rsidR="006063C7">
        <w:t xml:space="preserve"> nach ihren Labels sortiert.</w:t>
      </w:r>
    </w:p>
    <w:p w14:paraId="0980ED23" w14:textId="511CB39E" w:rsidR="00BC3401" w:rsidRDefault="00543DA7" w:rsidP="00147555">
      <w:pPr>
        <w:jc w:val="center"/>
      </w:pPr>
      <w:r>
        <w:rPr>
          <w:noProof/>
        </w:rPr>
        <w:drawing>
          <wp:inline distT="0" distB="0" distL="0" distR="0" wp14:anchorId="669C344A" wp14:editId="129CE810">
            <wp:extent cx="5760720" cy="3241675"/>
            <wp:effectExtent l="0" t="0" r="0" b="0"/>
            <wp:docPr id="5" name="Grafik 5"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Tisch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60720" cy="3241675"/>
                    </a:xfrm>
                    <a:prstGeom prst="rect">
                      <a:avLst/>
                    </a:prstGeom>
                    <a:noFill/>
                    <a:ln>
                      <a:noFill/>
                    </a:ln>
                  </pic:spPr>
                </pic:pic>
              </a:graphicData>
            </a:graphic>
          </wp:inline>
        </w:drawing>
      </w:r>
      <w:r w:rsidR="00E81788">
        <w:br/>
      </w:r>
    </w:p>
    <w:p w14:paraId="6994F0E8" w14:textId="22A405D8" w:rsidR="00585E78" w:rsidRPr="00585E78" w:rsidRDefault="00585E78" w:rsidP="00585E78">
      <w:pPr>
        <w:pStyle w:val="berschrift3"/>
      </w:pPr>
      <w:bookmarkStart w:id="5" w:name="_Toc103585893"/>
      <w:r>
        <w:lastRenderedPageBreak/>
        <w:t>Das Verwalten der Logindaten</w:t>
      </w:r>
      <w:bookmarkEnd w:id="5"/>
    </w:p>
    <w:p w14:paraId="3F349297" w14:textId="77777777" w:rsidR="00EB607C" w:rsidRDefault="00BC3401" w:rsidP="00EB607C">
      <w:r>
        <w:t>Um eine Verbindung zu solchen APIs aufbauen zu können benötigt das Programm die entsprechenden Daten in Form einer URL, sowie der Login-Daten. Diese werden in einer Datei im „Datastore/</w:t>
      </w:r>
      <w:proofErr w:type="spellStart"/>
      <w:r>
        <w:t>Credentials</w:t>
      </w:r>
      <w:proofErr w:type="spellEnd"/>
      <w:r>
        <w:t xml:space="preserve">“ Unterverzeichnis gespeichert und lassen sich über den </w:t>
      </w:r>
      <w:r w:rsidR="00CE6213" w:rsidRPr="00CE6213">
        <w:rPr>
          <w:noProof/>
        </w:rPr>
        <w:drawing>
          <wp:inline distT="0" distB="0" distL="0" distR="0" wp14:anchorId="27848142" wp14:editId="215F7FEB">
            <wp:extent cx="1714500" cy="1905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14500" cy="190500"/>
                    </a:xfrm>
                    <a:prstGeom prst="rect">
                      <a:avLst/>
                    </a:prstGeom>
                  </pic:spPr>
                </pic:pic>
              </a:graphicData>
            </a:graphic>
          </wp:inline>
        </w:drawing>
      </w:r>
      <w:r w:rsidR="00CE6213">
        <w:t xml:space="preserve"> Button verwalten.</w:t>
      </w:r>
    </w:p>
    <w:p w14:paraId="1B53DA06" w14:textId="77777777" w:rsidR="00EB607C" w:rsidRDefault="00EB607C" w:rsidP="00EB607C">
      <w:pPr>
        <w:jc w:val="center"/>
      </w:pPr>
      <w:r>
        <w:br/>
      </w:r>
      <w:r w:rsidRPr="00EB607C">
        <w:rPr>
          <w:noProof/>
        </w:rPr>
        <w:drawing>
          <wp:inline distT="0" distB="0" distL="0" distR="0" wp14:anchorId="3350EE17" wp14:editId="761FF87D">
            <wp:extent cx="5760720" cy="3246755"/>
            <wp:effectExtent l="0" t="0" r="0" b="0"/>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a:blip r:embed="rId10"/>
                    <a:stretch>
                      <a:fillRect/>
                    </a:stretch>
                  </pic:blipFill>
                  <pic:spPr>
                    <a:xfrm>
                      <a:off x="0" y="0"/>
                      <a:ext cx="5760720" cy="3246755"/>
                    </a:xfrm>
                    <a:prstGeom prst="rect">
                      <a:avLst/>
                    </a:prstGeom>
                  </pic:spPr>
                </pic:pic>
              </a:graphicData>
            </a:graphic>
          </wp:inline>
        </w:drawing>
      </w:r>
      <w:r>
        <w:br/>
      </w:r>
    </w:p>
    <w:p w14:paraId="7B23C932" w14:textId="44410942" w:rsidR="00EB607C" w:rsidRDefault="00EB607C" w:rsidP="00EB607C">
      <w:r>
        <w:t xml:space="preserve">Zum Bearbeiten eines Eintrags ein den Eintrag auswählen und auf den </w:t>
      </w:r>
      <w:r w:rsidRPr="00EB607C">
        <w:rPr>
          <w:noProof/>
        </w:rPr>
        <w:drawing>
          <wp:inline distT="0" distB="0" distL="0" distR="0" wp14:anchorId="7785FA02" wp14:editId="69D5164F">
            <wp:extent cx="1238250" cy="1905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238250" cy="190500"/>
                    </a:xfrm>
                    <a:prstGeom prst="rect">
                      <a:avLst/>
                    </a:prstGeom>
                  </pic:spPr>
                </pic:pic>
              </a:graphicData>
            </a:graphic>
          </wp:inline>
        </w:drawing>
      </w:r>
      <w:r>
        <w:t xml:space="preserve"> Button klicken. In sich öffnenden Fenster wird unter „Username“ der Benutzername, unter „Password“ das Passwort und unter „Token“ das Token zur Authentifizierung am Server verlangt.</w:t>
      </w:r>
      <w:r>
        <w:br/>
        <w:t xml:space="preserve">Wichtig: </w:t>
      </w:r>
      <w:proofErr w:type="spellStart"/>
      <w:r w:rsidR="00332511">
        <w:t>OpenNMS</w:t>
      </w:r>
      <w:proofErr w:type="spellEnd"/>
      <w:r w:rsidR="00332511">
        <w:t xml:space="preserve"> erwartet einen Benutzernamen, sowie ein Passwort, </w:t>
      </w:r>
      <w:proofErr w:type="spellStart"/>
      <w:r w:rsidR="00332511">
        <w:t>Grafana</w:t>
      </w:r>
      <w:proofErr w:type="spellEnd"/>
      <w:r w:rsidR="00332511">
        <w:t xml:space="preserve"> benötigt ein Token!</w:t>
      </w:r>
      <w:r w:rsidR="00332511">
        <w:br/>
        <w:t>Unter „</w:t>
      </w:r>
      <w:proofErr w:type="spellStart"/>
      <w:r w:rsidR="00332511">
        <w:t>Url</w:t>
      </w:r>
      <w:proofErr w:type="spellEnd"/>
      <w:r w:rsidR="00332511">
        <w:t xml:space="preserve">“ wird die Adresse des Servers erwartet, wichtig dabei: Es wird die </w:t>
      </w:r>
      <w:r w:rsidR="00332511" w:rsidRPr="00332511">
        <w:rPr>
          <w:u w:val="single"/>
        </w:rPr>
        <w:t>nicht</w:t>
      </w:r>
      <w:r w:rsidR="00332511">
        <w:t xml:space="preserve"> die API-Adresse benötigt! Im Falle von </w:t>
      </w:r>
      <w:proofErr w:type="spellStart"/>
      <w:r w:rsidR="00332511">
        <w:t>OpenNMS</w:t>
      </w:r>
      <w:proofErr w:type="spellEnd"/>
      <w:r w:rsidR="00332511">
        <w:t xml:space="preserve"> wäre die API-Adresse etwas vom Format „</w:t>
      </w:r>
      <w:hyperlink r:id="rId12" w:history="1">
        <w:r w:rsidR="00C879A6" w:rsidRPr="00D75923">
          <w:rPr>
            <w:rStyle w:val="Hyperlink"/>
          </w:rPr>
          <w:t>http://opennmsserver/opennms/rest/</w:t>
        </w:r>
      </w:hyperlink>
      <w:r w:rsidR="00332511">
        <w:t>“</w:t>
      </w:r>
      <w:r w:rsidR="00C879A6">
        <w:t>, es wird hier nur der Teil vor den „/</w:t>
      </w:r>
      <w:proofErr w:type="spellStart"/>
      <w:r w:rsidR="00C879A6">
        <w:t>rest</w:t>
      </w:r>
      <w:proofErr w:type="spellEnd"/>
      <w:r w:rsidR="00C879A6">
        <w:t>/“ benötigt, also etwas von der Form „</w:t>
      </w:r>
      <w:hyperlink r:id="rId13" w:history="1">
        <w:r w:rsidR="00C879A6" w:rsidRPr="00D75923">
          <w:rPr>
            <w:rStyle w:val="Hyperlink"/>
          </w:rPr>
          <w:t>http://opennmsserver:8980/opennms</w:t>
        </w:r>
      </w:hyperlink>
      <w:r w:rsidR="00C879A6">
        <w:t>“!</w:t>
      </w:r>
      <w:r>
        <w:br/>
      </w:r>
    </w:p>
    <w:p w14:paraId="2EEA6760" w14:textId="55239AC0" w:rsidR="00C879A6" w:rsidRDefault="00EB607C" w:rsidP="00C879A6">
      <w:pPr>
        <w:jc w:val="center"/>
      </w:pPr>
      <w:r w:rsidRPr="00EB607C">
        <w:rPr>
          <w:noProof/>
        </w:rPr>
        <w:drawing>
          <wp:inline distT="0" distB="0" distL="0" distR="0" wp14:anchorId="3177A920" wp14:editId="569FF0EA">
            <wp:extent cx="2915057" cy="1362265"/>
            <wp:effectExtent l="0" t="0" r="0" b="952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15057" cy="1362265"/>
                    </a:xfrm>
                    <a:prstGeom prst="rect">
                      <a:avLst/>
                    </a:prstGeom>
                  </pic:spPr>
                </pic:pic>
              </a:graphicData>
            </a:graphic>
          </wp:inline>
        </w:drawing>
      </w:r>
    </w:p>
    <w:p w14:paraId="30E714DB" w14:textId="2C17D600" w:rsidR="00147555" w:rsidRDefault="00147555" w:rsidP="00585E78">
      <w:pPr>
        <w:pStyle w:val="berschrift2"/>
      </w:pPr>
    </w:p>
    <w:p w14:paraId="29797992" w14:textId="77777777" w:rsidR="00147555" w:rsidRPr="00147555" w:rsidRDefault="00147555" w:rsidP="00147555"/>
    <w:p w14:paraId="79FBF1B0" w14:textId="61A2781F" w:rsidR="00585E78" w:rsidRDefault="00585E78" w:rsidP="00585E78">
      <w:pPr>
        <w:pStyle w:val="berschrift2"/>
      </w:pPr>
      <w:bookmarkStart w:id="6" w:name="_Toc103585894"/>
      <w:r>
        <w:lastRenderedPageBreak/>
        <w:t>Das Einlesen/Verwalten von Templates</w:t>
      </w:r>
      <w:bookmarkEnd w:id="6"/>
    </w:p>
    <w:p w14:paraId="66F014BD" w14:textId="631F8325" w:rsidR="00585E78" w:rsidRDefault="00C879A6" w:rsidP="00B0035E">
      <w:r>
        <w:t xml:space="preserve">Das Programm arbeitet intern, wie schon beschrieben, mit Templates der zu erstellenden Objekte. Das bedeutet, es nimmt sich ein fertiges Objekt eines Typs und setzt dort die notwendigen Informationen, wie Titel, ID, </w:t>
      </w:r>
      <w:proofErr w:type="spellStart"/>
      <w:r>
        <w:t>Node</w:t>
      </w:r>
      <w:proofErr w:type="spellEnd"/>
      <w:r>
        <w:t>-/</w:t>
      </w:r>
      <w:proofErr w:type="spellStart"/>
      <w:r>
        <w:t>ResourceID</w:t>
      </w:r>
      <w:proofErr w:type="spellEnd"/>
      <w:r>
        <w:t xml:space="preserve"> ein. Für die Objekte „Dashboard“, „</w:t>
      </w:r>
      <w:proofErr w:type="spellStart"/>
      <w:r>
        <w:t>Row</w:t>
      </w:r>
      <w:proofErr w:type="spellEnd"/>
      <w:r>
        <w:t xml:space="preserve">“ sowie „Folder“ sind Templates im Programm hinterlegt. Für die Panels müssen diese jedoch eigens importiert werden. Dazu erstellt man </w:t>
      </w:r>
      <w:r w:rsidR="00A61F8B">
        <w:t xml:space="preserve">in der </w:t>
      </w:r>
      <w:proofErr w:type="spellStart"/>
      <w:r w:rsidR="00A61F8B" w:rsidRPr="006D4A6F">
        <w:rPr>
          <w:u w:val="single"/>
        </w:rPr>
        <w:t>Grafana</w:t>
      </w:r>
      <w:proofErr w:type="spellEnd"/>
      <w:r w:rsidR="00A61F8B" w:rsidRPr="006D4A6F">
        <w:rPr>
          <w:u w:val="single"/>
        </w:rPr>
        <w:t xml:space="preserve"> Oberfläche</w:t>
      </w:r>
      <w:r w:rsidR="00A61F8B">
        <w:t xml:space="preserve"> ein Dashboard mit dem Panel, wie man es gerne haben möchte und exportiert es über die Weboberfläche in eine JSON-Datei.</w:t>
      </w:r>
      <w:r w:rsidR="00A61F8B">
        <w:br/>
        <w:t xml:space="preserve">Im Programm öffnet man über den </w:t>
      </w:r>
      <w:r w:rsidR="00A61F8B" w:rsidRPr="00A61F8B">
        <w:rPr>
          <w:noProof/>
        </w:rPr>
        <w:drawing>
          <wp:inline distT="0" distB="0" distL="0" distR="0" wp14:anchorId="76A1E444" wp14:editId="3BBEFBB1">
            <wp:extent cx="1714500" cy="190500"/>
            <wp:effectExtent l="0" t="0" r="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714500" cy="190500"/>
                    </a:xfrm>
                    <a:prstGeom prst="rect">
                      <a:avLst/>
                    </a:prstGeom>
                  </pic:spPr>
                </pic:pic>
              </a:graphicData>
            </a:graphic>
          </wp:inline>
        </w:drawing>
      </w:r>
      <w:r w:rsidR="00A61F8B">
        <w:t xml:space="preserve"> Button die Oberfläche zum Verwalten der Templ</w:t>
      </w:r>
      <w:r w:rsidR="006D4A6F">
        <w:t>a</w:t>
      </w:r>
      <w:r w:rsidR="00A61F8B">
        <w:t>tes.</w:t>
      </w:r>
    </w:p>
    <w:p w14:paraId="1760B2D8" w14:textId="5E2AAA94" w:rsidR="00A61F8B" w:rsidRDefault="00A61F8B" w:rsidP="00A61F8B">
      <w:pPr>
        <w:jc w:val="center"/>
      </w:pPr>
      <w:r w:rsidRPr="00A61F8B">
        <w:rPr>
          <w:noProof/>
        </w:rPr>
        <w:drawing>
          <wp:inline distT="0" distB="0" distL="0" distR="0" wp14:anchorId="4F2AEFE9" wp14:editId="4918F98E">
            <wp:extent cx="5760720" cy="3246755"/>
            <wp:effectExtent l="0" t="0" r="0" b="0"/>
            <wp:docPr id="12" name="Grafik 1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fik 12" descr="Ein Bild, das Text enthält.&#10;&#10;Automatisch generierte Beschreibung"/>
                    <pic:cNvPicPr/>
                  </pic:nvPicPr>
                  <pic:blipFill>
                    <a:blip r:embed="rId16"/>
                    <a:stretch>
                      <a:fillRect/>
                    </a:stretch>
                  </pic:blipFill>
                  <pic:spPr>
                    <a:xfrm>
                      <a:off x="0" y="0"/>
                      <a:ext cx="5760720" cy="3246755"/>
                    </a:xfrm>
                    <a:prstGeom prst="rect">
                      <a:avLst/>
                    </a:prstGeom>
                  </pic:spPr>
                </pic:pic>
              </a:graphicData>
            </a:graphic>
          </wp:inline>
        </w:drawing>
      </w:r>
    </w:p>
    <w:p w14:paraId="25DEE27C" w14:textId="2AEA1117" w:rsidR="00A61F8B" w:rsidRDefault="00A61F8B" w:rsidP="00A61F8B">
      <w:r>
        <w:t xml:space="preserve">Dort kann man mit Hilfe des </w:t>
      </w:r>
      <w:r w:rsidR="00BB0812" w:rsidRPr="00BB0812">
        <w:rPr>
          <w:noProof/>
        </w:rPr>
        <w:drawing>
          <wp:inline distT="0" distB="0" distL="0" distR="0" wp14:anchorId="54225D52" wp14:editId="4562E403">
            <wp:extent cx="1238250" cy="1905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238250" cy="190500"/>
                    </a:xfrm>
                    <a:prstGeom prst="rect">
                      <a:avLst/>
                    </a:prstGeom>
                  </pic:spPr>
                </pic:pic>
              </a:graphicData>
            </a:graphic>
          </wp:inline>
        </w:drawing>
      </w:r>
      <w:r w:rsidR="00BB0812">
        <w:t xml:space="preserve"> Buttons das gewählte Template löschen, mit Hilfe des </w:t>
      </w:r>
      <w:r w:rsidR="00BB0812" w:rsidRPr="00BB0812">
        <w:rPr>
          <w:noProof/>
        </w:rPr>
        <w:drawing>
          <wp:inline distT="0" distB="0" distL="0" distR="0" wp14:anchorId="1F9C8433" wp14:editId="52885751">
            <wp:extent cx="1238250" cy="1905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238250" cy="190500"/>
                    </a:xfrm>
                    <a:prstGeom prst="rect">
                      <a:avLst/>
                    </a:prstGeom>
                  </pic:spPr>
                </pic:pic>
              </a:graphicData>
            </a:graphic>
          </wp:inline>
        </w:drawing>
      </w:r>
      <w:r w:rsidR="00BB0812">
        <w:t xml:space="preserve"> Buttons kann das gewählte Template umbenannt werden und über den </w:t>
      </w:r>
      <w:r w:rsidR="00BB0812" w:rsidRPr="00BB0812">
        <w:rPr>
          <w:noProof/>
        </w:rPr>
        <w:drawing>
          <wp:inline distT="0" distB="0" distL="0" distR="0" wp14:anchorId="0EDE4DD2" wp14:editId="015C272B">
            <wp:extent cx="1238250" cy="1905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38250" cy="190500"/>
                    </a:xfrm>
                    <a:prstGeom prst="rect">
                      <a:avLst/>
                    </a:prstGeom>
                  </pic:spPr>
                </pic:pic>
              </a:graphicData>
            </a:graphic>
          </wp:inline>
        </w:drawing>
      </w:r>
      <w:r w:rsidR="00BB0812">
        <w:t xml:space="preserve"> Button kann der JSON-Text </w:t>
      </w:r>
      <w:proofErr w:type="gramStart"/>
      <w:r w:rsidR="00BB0812">
        <w:t>des Templates</w:t>
      </w:r>
      <w:proofErr w:type="gramEnd"/>
      <w:r w:rsidR="00BB0812">
        <w:t xml:space="preserve"> überprüft werden.</w:t>
      </w:r>
    </w:p>
    <w:p w14:paraId="709E7718" w14:textId="17F0B190" w:rsidR="00BB0812" w:rsidRDefault="00BB0812" w:rsidP="00BB0812">
      <w:pPr>
        <w:jc w:val="center"/>
      </w:pPr>
      <w:r w:rsidRPr="00BB0812">
        <w:rPr>
          <w:noProof/>
        </w:rPr>
        <w:drawing>
          <wp:inline distT="0" distB="0" distL="0" distR="0" wp14:anchorId="1981A52C" wp14:editId="10F1665D">
            <wp:extent cx="2695575" cy="2457075"/>
            <wp:effectExtent l="0" t="0" r="0" b="635"/>
            <wp:docPr id="17" name="Grafik 1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rafik 17" descr="Ein Bild, das Text enthält.&#10;&#10;Automatisch generierte Beschreibung"/>
                    <pic:cNvPicPr/>
                  </pic:nvPicPr>
                  <pic:blipFill>
                    <a:blip r:embed="rId20"/>
                    <a:stretch>
                      <a:fillRect/>
                    </a:stretch>
                  </pic:blipFill>
                  <pic:spPr>
                    <a:xfrm>
                      <a:off x="0" y="0"/>
                      <a:ext cx="2718787" cy="2478233"/>
                    </a:xfrm>
                    <a:prstGeom prst="rect">
                      <a:avLst/>
                    </a:prstGeom>
                  </pic:spPr>
                </pic:pic>
              </a:graphicData>
            </a:graphic>
          </wp:inline>
        </w:drawing>
      </w:r>
    </w:p>
    <w:p w14:paraId="20B063DB" w14:textId="77777777" w:rsidR="00147555" w:rsidRDefault="00147555" w:rsidP="00BB0812"/>
    <w:p w14:paraId="07D8A880" w14:textId="34399907" w:rsidR="00BB0812" w:rsidRDefault="00BB0812" w:rsidP="00BB0812">
      <w:r>
        <w:lastRenderedPageBreak/>
        <w:t xml:space="preserve">Über den </w:t>
      </w:r>
      <w:r w:rsidRPr="00BB0812">
        <w:rPr>
          <w:noProof/>
        </w:rPr>
        <w:drawing>
          <wp:inline distT="0" distB="0" distL="0" distR="0" wp14:anchorId="657628C8" wp14:editId="01075E9F">
            <wp:extent cx="1238250" cy="190500"/>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190500"/>
                    </a:xfrm>
                    <a:prstGeom prst="rect">
                      <a:avLst/>
                    </a:prstGeom>
                  </pic:spPr>
                </pic:pic>
              </a:graphicData>
            </a:graphic>
          </wp:inline>
        </w:drawing>
      </w:r>
      <w:r>
        <w:t xml:space="preserve"> Button kann ein neues Template geladen werden. Dabei wird unter „Name“ ein frei wählbarer Name für die interne Anzeige erwartet, unter </w:t>
      </w:r>
      <w:proofErr w:type="spellStart"/>
      <w:r>
        <w:t>JSONTitle</w:t>
      </w:r>
      <w:proofErr w:type="spellEnd"/>
      <w:r>
        <w:t xml:space="preserve"> wird </w:t>
      </w:r>
      <w:r w:rsidR="003F0E64">
        <w:t xml:space="preserve">der Titel </w:t>
      </w:r>
      <w:proofErr w:type="gramStart"/>
      <w:r w:rsidR="003F0E64">
        <w:t>des Templates</w:t>
      </w:r>
      <w:proofErr w:type="gramEnd"/>
      <w:r w:rsidR="003F0E64">
        <w:t>, wie man es in der Weboberfläche erstellt hat erwartet und unter „</w:t>
      </w:r>
      <w:proofErr w:type="spellStart"/>
      <w:r w:rsidR="003F0E64">
        <w:t>PathToJSON</w:t>
      </w:r>
      <w:proofErr w:type="spellEnd"/>
      <w:r w:rsidR="003F0E64">
        <w:t>“ wird der vollständige Pfad zur oben erstellten JSON-Datei erwartet.</w:t>
      </w:r>
      <w:r w:rsidR="003F0E64">
        <w:br/>
        <w:t xml:space="preserve">Über die Checkboxen lässt sich bestimmen, welche IDs der Datenquelle später beim Erstellen des Exports eingetragen werden müssen. Die </w:t>
      </w:r>
      <w:proofErr w:type="spellStart"/>
      <w:r w:rsidR="003F0E64">
        <w:t>NodeID</w:t>
      </w:r>
      <w:proofErr w:type="spellEnd"/>
      <w:r w:rsidR="003F0E64">
        <w:t xml:space="preserve"> sollte im Regelfall immer eingetragen werden (hier wurde lediglich die Option für eventuelle Sonderfälle </w:t>
      </w:r>
      <w:r w:rsidR="00883BA8">
        <w:t>offengelassen</w:t>
      </w:r>
      <w:r w:rsidR="003F0E64">
        <w:t xml:space="preserve">), die </w:t>
      </w:r>
      <w:proofErr w:type="spellStart"/>
      <w:r w:rsidR="003F0E64">
        <w:t>ResourceID</w:t>
      </w:r>
      <w:proofErr w:type="spellEnd"/>
      <w:r w:rsidR="003F0E64">
        <w:t xml:space="preserve"> </w:t>
      </w:r>
      <w:r w:rsidR="00883BA8">
        <w:t xml:space="preserve">muss </w:t>
      </w:r>
      <w:r w:rsidR="00883BA8" w:rsidRPr="00883BA8">
        <w:rPr>
          <w:u w:val="single"/>
        </w:rPr>
        <w:t>nicht</w:t>
      </w:r>
      <w:r w:rsidR="00883BA8">
        <w:t xml:space="preserve"> für Templates wie „Memory“ und „CPU“ ersetzt werden. Also immer dann, wenn die </w:t>
      </w:r>
      <w:proofErr w:type="spellStart"/>
      <w:r w:rsidR="00883BA8">
        <w:t>ResourceID</w:t>
      </w:r>
      <w:proofErr w:type="spellEnd"/>
      <w:r w:rsidR="00883BA8">
        <w:t xml:space="preserve"> bei allen Panels aller Nodes die gleiche wäre. Möchte man </w:t>
      </w:r>
      <w:proofErr w:type="gramStart"/>
      <w:r w:rsidR="00883BA8">
        <w:t>statt dessen</w:t>
      </w:r>
      <w:proofErr w:type="gramEnd"/>
      <w:r w:rsidR="00883BA8">
        <w:t xml:space="preserve"> ein Template einer Interface Ressource laden, muss diese später im Template entsprechend der zu erstellenden Panel für andere Ressourcen angepasst werden.</w:t>
      </w:r>
    </w:p>
    <w:p w14:paraId="1906F1E8" w14:textId="337CC30F" w:rsidR="00BB0812" w:rsidRDefault="00BB0812" w:rsidP="00BB0812">
      <w:pPr>
        <w:jc w:val="center"/>
      </w:pPr>
      <w:r w:rsidRPr="00BB0812">
        <w:rPr>
          <w:noProof/>
        </w:rPr>
        <w:drawing>
          <wp:inline distT="0" distB="0" distL="0" distR="0" wp14:anchorId="5453E4F9" wp14:editId="31840C16">
            <wp:extent cx="2915057" cy="1362265"/>
            <wp:effectExtent l="0" t="0" r="0" b="952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15057" cy="1362265"/>
                    </a:xfrm>
                    <a:prstGeom prst="rect">
                      <a:avLst/>
                    </a:prstGeom>
                  </pic:spPr>
                </pic:pic>
              </a:graphicData>
            </a:graphic>
          </wp:inline>
        </w:drawing>
      </w:r>
    </w:p>
    <w:p w14:paraId="6FD349AF" w14:textId="0D11B995" w:rsidR="00B0035E" w:rsidRDefault="00B0035E" w:rsidP="00B0035E">
      <w:pPr>
        <w:pStyle w:val="berschrift2"/>
      </w:pPr>
      <w:bookmarkStart w:id="7" w:name="_Toc103585895"/>
      <w:r>
        <w:t>Das Erstellen eines Dashboards</w:t>
      </w:r>
      <w:bookmarkEnd w:id="7"/>
    </w:p>
    <w:p w14:paraId="5B9FF21C" w14:textId="5DFB49B3" w:rsidR="00B0035E" w:rsidRDefault="007507F3" w:rsidP="00B0035E">
      <w:r>
        <w:t xml:space="preserve">Über den Button </w:t>
      </w:r>
      <w:r w:rsidR="0072130B" w:rsidRPr="0072130B">
        <w:rPr>
          <w:noProof/>
        </w:rPr>
        <w:drawing>
          <wp:inline distT="0" distB="0" distL="0" distR="0" wp14:anchorId="0A5E2510" wp14:editId="58C081BF">
            <wp:extent cx="1714500" cy="1905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14500" cy="190500"/>
                    </a:xfrm>
                    <a:prstGeom prst="rect">
                      <a:avLst/>
                    </a:prstGeom>
                  </pic:spPr>
                </pic:pic>
              </a:graphicData>
            </a:graphic>
          </wp:inline>
        </w:drawing>
      </w:r>
      <w:r w:rsidR="0072130B">
        <w:t xml:space="preserve"> lässt sich ein neues Dashboard erstellen.</w:t>
      </w:r>
    </w:p>
    <w:p w14:paraId="0C474D38" w14:textId="18222672" w:rsidR="0072130B" w:rsidRDefault="0072130B" w:rsidP="0072130B">
      <w:pPr>
        <w:jc w:val="center"/>
      </w:pPr>
      <w:r w:rsidRPr="0072130B">
        <w:rPr>
          <w:noProof/>
        </w:rPr>
        <w:drawing>
          <wp:inline distT="0" distB="0" distL="0" distR="0" wp14:anchorId="0DA315C8" wp14:editId="44875DB1">
            <wp:extent cx="2724530" cy="1362265"/>
            <wp:effectExtent l="0" t="0" r="0" b="9525"/>
            <wp:docPr id="21" name="Grafik 2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fik 21" descr="Ein Bild, das Text enthält.&#10;&#10;Automatisch generierte Beschreibung"/>
                    <pic:cNvPicPr/>
                  </pic:nvPicPr>
                  <pic:blipFill>
                    <a:blip r:embed="rId24"/>
                    <a:stretch>
                      <a:fillRect/>
                    </a:stretch>
                  </pic:blipFill>
                  <pic:spPr>
                    <a:xfrm>
                      <a:off x="0" y="0"/>
                      <a:ext cx="2724530" cy="1362265"/>
                    </a:xfrm>
                    <a:prstGeom prst="rect">
                      <a:avLst/>
                    </a:prstGeom>
                  </pic:spPr>
                </pic:pic>
              </a:graphicData>
            </a:graphic>
          </wp:inline>
        </w:drawing>
      </w:r>
    </w:p>
    <w:p w14:paraId="7129A067" w14:textId="09E2E2A2" w:rsidR="0072130B" w:rsidRDefault="0072130B" w:rsidP="0072130B">
      <w:r>
        <w:t>Man gibt den Namen des neuen Dashboards ein und bestätigt.</w:t>
      </w:r>
    </w:p>
    <w:p w14:paraId="446590C5" w14:textId="652ABFC0" w:rsidR="00B0035E" w:rsidRDefault="00B0035E" w:rsidP="00B0035E">
      <w:pPr>
        <w:pStyle w:val="berschrift3"/>
      </w:pPr>
      <w:bookmarkStart w:id="8" w:name="_Toc103585896"/>
      <w:r>
        <w:t xml:space="preserve">Das Erstellen einer </w:t>
      </w:r>
      <w:r w:rsidR="009A2E4D">
        <w:t>Spalte</w:t>
      </w:r>
      <w:bookmarkEnd w:id="8"/>
    </w:p>
    <w:p w14:paraId="646DA22F" w14:textId="78EF112E" w:rsidR="00B0035E" w:rsidRDefault="0072130B" w:rsidP="00B0035E">
      <w:r>
        <w:t xml:space="preserve">Eine neue </w:t>
      </w:r>
      <w:r w:rsidR="009A2E4D">
        <w:t>Spalte</w:t>
      </w:r>
      <w:r>
        <w:t xml:space="preserve"> lässt sich mit Hilfe des </w:t>
      </w:r>
      <w:r w:rsidRPr="0072130B">
        <w:rPr>
          <w:noProof/>
        </w:rPr>
        <w:drawing>
          <wp:inline distT="0" distB="0" distL="0" distR="0" wp14:anchorId="75058007" wp14:editId="6F0D91FD">
            <wp:extent cx="1714500" cy="190500"/>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714500" cy="190500"/>
                    </a:xfrm>
                    <a:prstGeom prst="rect">
                      <a:avLst/>
                    </a:prstGeom>
                  </pic:spPr>
                </pic:pic>
              </a:graphicData>
            </a:graphic>
          </wp:inline>
        </w:drawing>
      </w:r>
      <w:r>
        <w:t xml:space="preserve"> Buttons erstellen.</w:t>
      </w:r>
    </w:p>
    <w:p w14:paraId="7BB3378D" w14:textId="7BEEA614" w:rsidR="0072130B" w:rsidRDefault="0072130B" w:rsidP="0072130B">
      <w:pPr>
        <w:jc w:val="center"/>
      </w:pPr>
      <w:r w:rsidRPr="0072130B">
        <w:rPr>
          <w:noProof/>
        </w:rPr>
        <w:drawing>
          <wp:inline distT="0" distB="0" distL="0" distR="0" wp14:anchorId="45624504" wp14:editId="65FE96A6">
            <wp:extent cx="2724530" cy="1648055"/>
            <wp:effectExtent l="0" t="0" r="0" b="952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724530" cy="1648055"/>
                    </a:xfrm>
                    <a:prstGeom prst="rect">
                      <a:avLst/>
                    </a:prstGeom>
                  </pic:spPr>
                </pic:pic>
              </a:graphicData>
            </a:graphic>
          </wp:inline>
        </w:drawing>
      </w:r>
    </w:p>
    <w:p w14:paraId="4782B1DF" w14:textId="52F62F22" w:rsidR="0072130B" w:rsidRDefault="0072130B" w:rsidP="0072130B">
      <w:r>
        <w:t xml:space="preserve">Im Dropdown-Menü wählt man das Dashboard, welchem man die </w:t>
      </w:r>
      <w:r w:rsidR="009A2E4D">
        <w:t>Spalte</w:t>
      </w:r>
      <w:r>
        <w:t xml:space="preserve"> anhängen möchte und gibt einen Namen für die </w:t>
      </w:r>
      <w:r w:rsidR="009A2E4D">
        <w:t>Spalte</w:t>
      </w:r>
      <w:r>
        <w:t xml:space="preserve"> ein.</w:t>
      </w:r>
    </w:p>
    <w:p w14:paraId="05749D6A" w14:textId="1BDCDE28" w:rsidR="0072130B" w:rsidRDefault="00B0035E" w:rsidP="00F91887">
      <w:pPr>
        <w:pStyle w:val="berschrift3"/>
        <w:rPr>
          <w:rFonts w:ascii="Calibri" w:eastAsia="Calibri" w:hAnsi="Calibri" w:cs="Times New Roman"/>
          <w:color w:val="auto"/>
          <w:sz w:val="22"/>
          <w:szCs w:val="22"/>
        </w:rPr>
      </w:pPr>
      <w:bookmarkStart w:id="9" w:name="_Toc103585897"/>
      <w:r>
        <w:lastRenderedPageBreak/>
        <w:t>Das Erstellen eines Panels</w:t>
      </w:r>
      <w:bookmarkEnd w:id="9"/>
    </w:p>
    <w:p w14:paraId="03437469" w14:textId="5E83FEED" w:rsidR="00F91887" w:rsidRDefault="00F91887" w:rsidP="00F91887">
      <w:r>
        <w:t xml:space="preserve">Hat man seine Datenquellen wie oben beschrieben eingelesen, so kann man über den Button </w:t>
      </w:r>
      <w:r w:rsidRPr="00F91887">
        <w:rPr>
          <w:noProof/>
        </w:rPr>
        <w:drawing>
          <wp:inline distT="0" distB="0" distL="0" distR="0" wp14:anchorId="1E7E7759" wp14:editId="74B558A9">
            <wp:extent cx="2000250" cy="190500"/>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000250" cy="190500"/>
                    </a:xfrm>
                    <a:prstGeom prst="rect">
                      <a:avLst/>
                    </a:prstGeom>
                  </pic:spPr>
                </pic:pic>
              </a:graphicData>
            </a:graphic>
          </wp:inline>
        </w:drawing>
      </w:r>
      <w:r>
        <w:t xml:space="preserve"> gewählte Datenquellen aus dem Reiter „</w:t>
      </w:r>
      <w:proofErr w:type="spellStart"/>
      <w:r>
        <w:t>Datasources</w:t>
      </w:r>
      <w:proofErr w:type="spellEnd"/>
      <w:r>
        <w:t>“ einem Dashboard hinzufügen.</w:t>
      </w:r>
    </w:p>
    <w:p w14:paraId="08D7AB5C" w14:textId="54208772" w:rsidR="00F91887" w:rsidRDefault="00F91887" w:rsidP="00F91887">
      <w:pPr>
        <w:jc w:val="center"/>
      </w:pPr>
      <w:r w:rsidRPr="00F91887">
        <w:rPr>
          <w:noProof/>
        </w:rPr>
        <w:drawing>
          <wp:inline distT="0" distB="0" distL="0" distR="0" wp14:anchorId="560FF3EE" wp14:editId="3D0DC3E2">
            <wp:extent cx="2724530" cy="1362265"/>
            <wp:effectExtent l="0" t="0" r="0" b="9525"/>
            <wp:docPr id="25" name="Grafik 2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fik 25" descr="Ein Bild, das Text enthält.&#10;&#10;Automatisch generierte Beschreibung"/>
                    <pic:cNvPicPr/>
                  </pic:nvPicPr>
                  <pic:blipFill>
                    <a:blip r:embed="rId28"/>
                    <a:stretch>
                      <a:fillRect/>
                    </a:stretch>
                  </pic:blipFill>
                  <pic:spPr>
                    <a:xfrm>
                      <a:off x="0" y="0"/>
                      <a:ext cx="2724530" cy="1362265"/>
                    </a:xfrm>
                    <a:prstGeom prst="rect">
                      <a:avLst/>
                    </a:prstGeom>
                  </pic:spPr>
                </pic:pic>
              </a:graphicData>
            </a:graphic>
          </wp:inline>
        </w:drawing>
      </w:r>
    </w:p>
    <w:p w14:paraId="7EF91227" w14:textId="3A316905" w:rsidR="00F91887" w:rsidRPr="00F91887" w:rsidRDefault="00F91887" w:rsidP="00F91887">
      <w:r>
        <w:t xml:space="preserve">Man wählt das Dashboard, sowie die Spalte („Free Space“ steht hier für Panels, welche über der ersten Spalte stehen) und bestätigt. Jetzt fügt man den Datenquellen im Reiter </w:t>
      </w:r>
      <w:proofErr w:type="gramStart"/>
      <w:r>
        <w:t>des D</w:t>
      </w:r>
      <w:r w:rsidR="00497781">
        <w:t>a</w:t>
      </w:r>
      <w:r>
        <w:t>shboard</w:t>
      </w:r>
      <w:proofErr w:type="gramEnd"/>
      <w:r>
        <w:t xml:space="preserve"> noch über den Button </w:t>
      </w:r>
      <w:r w:rsidRPr="00F91887">
        <w:rPr>
          <w:noProof/>
        </w:rPr>
        <w:drawing>
          <wp:inline distT="0" distB="0" distL="0" distR="0" wp14:anchorId="5E46DD85" wp14:editId="5FAD2DED">
            <wp:extent cx="2000250" cy="19050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000250" cy="190500"/>
                    </a:xfrm>
                    <a:prstGeom prst="rect">
                      <a:avLst/>
                    </a:prstGeom>
                  </pic:spPr>
                </pic:pic>
              </a:graphicData>
            </a:graphic>
          </wp:inline>
        </w:drawing>
      </w:r>
      <w:r>
        <w:t xml:space="preserve"> ein Template hinzu.</w:t>
      </w:r>
    </w:p>
    <w:p w14:paraId="26C22AD1" w14:textId="5922628F" w:rsidR="00B0035E" w:rsidRPr="0072130B" w:rsidRDefault="00B0035E" w:rsidP="00B0035E">
      <w:pPr>
        <w:pStyle w:val="berschrift4"/>
        <w:rPr>
          <w:i w:val="0"/>
          <w:iCs w:val="0"/>
        </w:rPr>
      </w:pPr>
      <w:r w:rsidRPr="0072130B">
        <w:rPr>
          <w:i w:val="0"/>
          <w:iCs w:val="0"/>
        </w:rPr>
        <w:t>Spezielle Datenquellen</w:t>
      </w:r>
    </w:p>
    <w:p w14:paraId="172BF785" w14:textId="7C2DF1A4" w:rsidR="00B0035E" w:rsidRDefault="00F91887" w:rsidP="00B0035E">
      <w:r>
        <w:t>Manche Datenquellen</w:t>
      </w:r>
      <w:r w:rsidR="000E3994">
        <w:t>,</w:t>
      </w:r>
      <w:r>
        <w:t xml:space="preserve"> wie „CPU“</w:t>
      </w:r>
      <w:r w:rsidR="000E3994">
        <w:t>,</w:t>
      </w:r>
      <w:r>
        <w:t xml:space="preserve"> werden nicht in den Standard</w:t>
      </w:r>
      <w:r w:rsidR="000E3994">
        <w:t xml:space="preserve">-Datenquellen geführt. Solche lassen sich nachträglich über den Button </w:t>
      </w:r>
      <w:r w:rsidR="000E3994" w:rsidRPr="000E3994">
        <w:rPr>
          <w:noProof/>
        </w:rPr>
        <w:drawing>
          <wp:inline distT="0" distB="0" distL="0" distR="0" wp14:anchorId="37F41FE0" wp14:editId="2B779F88">
            <wp:extent cx="2000250" cy="190500"/>
            <wp:effectExtent l="0" t="0" r="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000250" cy="190500"/>
                    </a:xfrm>
                    <a:prstGeom prst="rect">
                      <a:avLst/>
                    </a:prstGeom>
                  </pic:spPr>
                </pic:pic>
              </a:graphicData>
            </a:graphic>
          </wp:inline>
        </w:drawing>
      </w:r>
      <w:r w:rsidR="000E3994">
        <w:t xml:space="preserve"> manuell hinzufügen.</w:t>
      </w:r>
    </w:p>
    <w:p w14:paraId="099C0F07" w14:textId="4EBCFE3A" w:rsidR="000E3994" w:rsidRDefault="000E3994" w:rsidP="000E3994">
      <w:pPr>
        <w:jc w:val="center"/>
      </w:pPr>
      <w:r w:rsidRPr="000E3994">
        <w:rPr>
          <w:noProof/>
        </w:rPr>
        <w:drawing>
          <wp:inline distT="0" distB="0" distL="0" distR="0" wp14:anchorId="61C7843E" wp14:editId="3E293AAE">
            <wp:extent cx="3915321" cy="2314898"/>
            <wp:effectExtent l="0" t="0" r="9525" b="9525"/>
            <wp:docPr id="28" name="Grafik 2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fik 28" descr="Ein Bild, das Text enthält.&#10;&#10;Automatisch generierte Beschreibung"/>
                    <pic:cNvPicPr/>
                  </pic:nvPicPr>
                  <pic:blipFill>
                    <a:blip r:embed="rId31"/>
                    <a:stretch>
                      <a:fillRect/>
                    </a:stretch>
                  </pic:blipFill>
                  <pic:spPr>
                    <a:xfrm>
                      <a:off x="0" y="0"/>
                      <a:ext cx="3915321" cy="2314898"/>
                    </a:xfrm>
                    <a:prstGeom prst="rect">
                      <a:avLst/>
                    </a:prstGeom>
                  </pic:spPr>
                </pic:pic>
              </a:graphicData>
            </a:graphic>
          </wp:inline>
        </w:drawing>
      </w:r>
    </w:p>
    <w:p w14:paraId="4371C8D1" w14:textId="0D409C21" w:rsidR="000E3994" w:rsidRDefault="000E3994" w:rsidP="00B0035E">
      <w:r>
        <w:t xml:space="preserve">Man wählt den </w:t>
      </w:r>
      <w:proofErr w:type="spellStart"/>
      <w:r>
        <w:t>Node</w:t>
      </w:r>
      <w:proofErr w:type="spellEnd"/>
      <w:r>
        <w:t xml:space="preserve">, welchem die Datenquelle zugewiesen ist und gibt einen Namen sowie, sofern notwendig, eine </w:t>
      </w:r>
      <w:proofErr w:type="spellStart"/>
      <w:r>
        <w:t>ResourceID</w:t>
      </w:r>
      <w:proofErr w:type="spellEnd"/>
      <w:r>
        <w:t xml:space="preserve"> an. Für Datenquellen wie „CPU“, bei welchen sich die </w:t>
      </w:r>
      <w:proofErr w:type="spellStart"/>
      <w:r>
        <w:t>ResourceID</w:t>
      </w:r>
      <w:proofErr w:type="spellEnd"/>
      <w:r>
        <w:t xml:space="preserve"> </w:t>
      </w:r>
      <w:r w:rsidR="00D421E3">
        <w:t xml:space="preserve">zwischen unterschiedlichen Nodes nicht unterscheidet ist es nicht notwendig eine </w:t>
      </w:r>
      <w:proofErr w:type="spellStart"/>
      <w:r w:rsidR="00D421E3">
        <w:t>ResourceID</w:t>
      </w:r>
      <w:proofErr w:type="spellEnd"/>
      <w:r w:rsidR="00D421E3">
        <w:t xml:space="preserve"> anzugeben, sofern das dazu passende Template entsprechend angelegt wurde. Auch ist es so möglich Panels zu erstellen, bei welchen sich die </w:t>
      </w:r>
      <w:proofErr w:type="spellStart"/>
      <w:r w:rsidR="00D421E3">
        <w:t>ResourceIDs</w:t>
      </w:r>
      <w:proofErr w:type="spellEnd"/>
      <w:r w:rsidR="00D421E3">
        <w:t xml:space="preserve"> zwischen den Nodes nicht unterscheiden und man auf unterschiedliche </w:t>
      </w:r>
      <w:proofErr w:type="spellStart"/>
      <w:r w:rsidR="00D421E3">
        <w:t>ResourceIDs</w:t>
      </w:r>
      <w:proofErr w:type="spellEnd"/>
      <w:r w:rsidR="00D421E3">
        <w:t xml:space="preserve"> zugreift (Bspw. „Memory“ mit </w:t>
      </w:r>
      <w:proofErr w:type="spellStart"/>
      <w:r w:rsidR="00D421E3">
        <w:t>Physical</w:t>
      </w:r>
      <w:proofErr w:type="spellEnd"/>
      <w:r w:rsidR="00D421E3">
        <w:t>-/</w:t>
      </w:r>
      <w:proofErr w:type="spellStart"/>
      <w:r w:rsidR="00D421E3">
        <w:t>Virtualmemory</w:t>
      </w:r>
      <w:proofErr w:type="spellEnd"/>
      <w:r w:rsidR="00D421E3">
        <w:t>).</w:t>
      </w:r>
    </w:p>
    <w:p w14:paraId="55C7014E" w14:textId="77777777" w:rsidR="00147555" w:rsidRDefault="00147555" w:rsidP="00585E78">
      <w:pPr>
        <w:pStyle w:val="berschrift3"/>
      </w:pPr>
    </w:p>
    <w:p w14:paraId="1ED1F45A" w14:textId="77777777" w:rsidR="00147555" w:rsidRDefault="00147555" w:rsidP="00585E78">
      <w:pPr>
        <w:pStyle w:val="berschrift3"/>
      </w:pPr>
    </w:p>
    <w:p w14:paraId="1BB2941C" w14:textId="77777777" w:rsidR="00147555" w:rsidRDefault="00147555" w:rsidP="00585E78">
      <w:pPr>
        <w:pStyle w:val="berschrift3"/>
      </w:pPr>
    </w:p>
    <w:p w14:paraId="53B24F62" w14:textId="7A9C3C83" w:rsidR="00147555" w:rsidRDefault="00147555" w:rsidP="00585E78">
      <w:pPr>
        <w:pStyle w:val="berschrift3"/>
      </w:pPr>
    </w:p>
    <w:p w14:paraId="56CA6C98" w14:textId="77777777" w:rsidR="00147555" w:rsidRPr="00147555" w:rsidRDefault="00147555" w:rsidP="00147555"/>
    <w:p w14:paraId="4074EAC5" w14:textId="1ACF9789" w:rsidR="00B0035E" w:rsidRPr="00B0035E" w:rsidRDefault="00585E78" w:rsidP="00585E78">
      <w:pPr>
        <w:pStyle w:val="berschrift3"/>
      </w:pPr>
      <w:bookmarkStart w:id="10" w:name="_Toc103585898"/>
      <w:r>
        <w:lastRenderedPageBreak/>
        <w:t xml:space="preserve">Das Ordnen der </w:t>
      </w:r>
      <w:r w:rsidR="009A2E4D">
        <w:t>Spalten</w:t>
      </w:r>
      <w:r>
        <w:t>/Panels</w:t>
      </w:r>
      <w:bookmarkEnd w:id="10"/>
    </w:p>
    <w:p w14:paraId="6D0222F3" w14:textId="41B704A7" w:rsidR="00B0035E" w:rsidRDefault="00D421E3" w:rsidP="00FA5529">
      <w:r>
        <w:t xml:space="preserve">Mit dem Button </w:t>
      </w:r>
      <w:r w:rsidRPr="00D421E3">
        <w:rPr>
          <w:noProof/>
        </w:rPr>
        <w:drawing>
          <wp:inline distT="0" distB="0" distL="0" distR="0" wp14:anchorId="21B94831" wp14:editId="5C135405">
            <wp:extent cx="1905000" cy="190500"/>
            <wp:effectExtent l="0" t="0" r="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905000" cy="190500"/>
                    </a:xfrm>
                    <a:prstGeom prst="rect">
                      <a:avLst/>
                    </a:prstGeom>
                  </pic:spPr>
                </pic:pic>
              </a:graphicData>
            </a:graphic>
          </wp:inline>
        </w:drawing>
      </w:r>
      <w:r>
        <w:t xml:space="preserve"> können einige Button ein-/ausgeblendet werden, mit welchen sich die </w:t>
      </w:r>
      <w:r w:rsidR="009A2E4D">
        <w:t>Spalten</w:t>
      </w:r>
      <w:r>
        <w:t>/Panel neu anordnen lassen.</w:t>
      </w:r>
      <w:r w:rsidR="00233F5A">
        <w:br/>
      </w:r>
      <w:r>
        <w:t xml:space="preserve">Die Buttons </w:t>
      </w:r>
      <w:r w:rsidR="00233F5A" w:rsidRPr="00233F5A">
        <w:rPr>
          <w:noProof/>
        </w:rPr>
        <w:drawing>
          <wp:inline distT="0" distB="0" distL="0" distR="0" wp14:anchorId="188015DF" wp14:editId="04D3BAEC">
            <wp:extent cx="1905000" cy="190500"/>
            <wp:effectExtent l="0" t="0" r="0" b="0"/>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37C4A268" wp14:editId="0D974F8B">
            <wp:extent cx="1905000" cy="190500"/>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905000" cy="190500"/>
                    </a:xfrm>
                    <a:prstGeom prst="rect">
                      <a:avLst/>
                    </a:prstGeom>
                  </pic:spPr>
                </pic:pic>
              </a:graphicData>
            </a:graphic>
          </wp:inline>
        </w:drawing>
      </w:r>
      <w:r w:rsidR="00233F5A">
        <w:t xml:space="preserve"> lassen sich zum rauf/runter schieben der </w:t>
      </w:r>
      <w:proofErr w:type="spellStart"/>
      <w:r w:rsidR="00233F5A">
        <w:t>Datasources</w:t>
      </w:r>
      <w:proofErr w:type="spellEnd"/>
      <w:r w:rsidR="00233F5A">
        <w:t xml:space="preserve"> (Panels) nutzen, die Buttons </w:t>
      </w:r>
      <w:r w:rsidR="00233F5A" w:rsidRPr="00233F5A">
        <w:rPr>
          <w:noProof/>
        </w:rPr>
        <w:drawing>
          <wp:inline distT="0" distB="0" distL="0" distR="0" wp14:anchorId="4B8113A1" wp14:editId="31DAF662">
            <wp:extent cx="1905000" cy="190500"/>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905000" cy="190500"/>
                    </a:xfrm>
                    <a:prstGeom prst="rect">
                      <a:avLst/>
                    </a:prstGeom>
                  </pic:spPr>
                </pic:pic>
              </a:graphicData>
            </a:graphic>
          </wp:inline>
        </w:drawing>
      </w:r>
      <w:r w:rsidR="00233F5A">
        <w:t xml:space="preserve"> und </w:t>
      </w:r>
      <w:r w:rsidR="00233F5A" w:rsidRPr="00233F5A">
        <w:rPr>
          <w:noProof/>
        </w:rPr>
        <w:drawing>
          <wp:inline distT="0" distB="0" distL="0" distR="0" wp14:anchorId="29072B71" wp14:editId="131A67AB">
            <wp:extent cx="1905000" cy="190500"/>
            <wp:effectExtent l="0" t="0" r="0" b="0"/>
            <wp:docPr id="35"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905000" cy="190500"/>
                    </a:xfrm>
                    <a:prstGeom prst="rect">
                      <a:avLst/>
                    </a:prstGeom>
                  </pic:spPr>
                </pic:pic>
              </a:graphicData>
            </a:graphic>
          </wp:inline>
        </w:drawing>
      </w:r>
      <w:r w:rsidR="00233F5A">
        <w:t xml:space="preserve"> sind zum rauf (links) und runter (rechts) schieben der </w:t>
      </w:r>
      <w:r w:rsidR="009A2E4D">
        <w:t>Spalten</w:t>
      </w:r>
      <w:r w:rsidR="00233F5A">
        <w:t xml:space="preserve">. Die </w:t>
      </w:r>
      <w:r w:rsidR="009A2E4D">
        <w:t>Spalten</w:t>
      </w:r>
      <w:r w:rsidR="00233F5A">
        <w:t xml:space="preserve">/Panels werden in der Oberfläche </w:t>
      </w:r>
      <w:r w:rsidR="00147555">
        <w:t>später</w:t>
      </w:r>
      <w:r w:rsidR="00233F5A">
        <w:t xml:space="preserve"> in der gleichen Reihenfolge wie im Programm zu sehen sein.</w:t>
      </w:r>
    </w:p>
    <w:p w14:paraId="00AFC68D" w14:textId="61A62F08" w:rsidR="00585E78" w:rsidRDefault="00585E78" w:rsidP="00585E78">
      <w:pPr>
        <w:pStyle w:val="berschrift3"/>
      </w:pPr>
      <w:bookmarkStart w:id="11" w:name="_Toc103585899"/>
      <w:r>
        <w:t>Das Bearbeiten von Dashboards</w:t>
      </w:r>
      <w:bookmarkEnd w:id="11"/>
    </w:p>
    <w:p w14:paraId="3F673CF8" w14:textId="6CB0FFF6" w:rsidR="00233F5A" w:rsidRDefault="00233F5A" w:rsidP="00233F5A">
      <w:r>
        <w:t xml:space="preserve">Mit dem Button </w:t>
      </w:r>
      <w:r w:rsidRPr="00233F5A">
        <w:rPr>
          <w:noProof/>
        </w:rPr>
        <w:drawing>
          <wp:inline distT="0" distB="0" distL="0" distR="0" wp14:anchorId="7C11B54A" wp14:editId="4E64DE74">
            <wp:extent cx="1714500" cy="190500"/>
            <wp:effectExtent l="0" t="0" r="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14500" cy="190500"/>
                    </a:xfrm>
                    <a:prstGeom prst="rect">
                      <a:avLst/>
                    </a:prstGeom>
                  </pic:spPr>
                </pic:pic>
              </a:graphicData>
            </a:graphic>
          </wp:inline>
        </w:drawing>
      </w:r>
      <w:r>
        <w:t xml:space="preserve"> lässt sich ein Fenster öffnen, in welchem sich Dashboards und </w:t>
      </w:r>
      <w:r w:rsidR="009A2E4D">
        <w:t>Spalten</w:t>
      </w:r>
      <w:r>
        <w:t xml:space="preserve"> umbenennen und löschen lassen.</w:t>
      </w:r>
    </w:p>
    <w:p w14:paraId="768DEBE8" w14:textId="078FCF4A" w:rsidR="00233F5A" w:rsidRDefault="00233F5A" w:rsidP="00233F5A">
      <w:pPr>
        <w:jc w:val="center"/>
      </w:pPr>
      <w:r w:rsidRPr="00233F5A">
        <w:rPr>
          <w:noProof/>
        </w:rPr>
        <w:drawing>
          <wp:inline distT="0" distB="0" distL="0" distR="0" wp14:anchorId="0355D0C2" wp14:editId="056B7C65">
            <wp:extent cx="5760720" cy="3246755"/>
            <wp:effectExtent l="0" t="0" r="0" b="0"/>
            <wp:docPr id="37" name="Grafik 3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7" descr="Ein Bild, das Text enthält.&#10;&#10;Automatisch generierte Beschreibung"/>
                    <pic:cNvPicPr/>
                  </pic:nvPicPr>
                  <pic:blipFill>
                    <a:blip r:embed="rId38"/>
                    <a:stretch>
                      <a:fillRect/>
                    </a:stretch>
                  </pic:blipFill>
                  <pic:spPr>
                    <a:xfrm>
                      <a:off x="0" y="0"/>
                      <a:ext cx="5760720" cy="3246755"/>
                    </a:xfrm>
                    <a:prstGeom prst="rect">
                      <a:avLst/>
                    </a:prstGeom>
                  </pic:spPr>
                </pic:pic>
              </a:graphicData>
            </a:graphic>
          </wp:inline>
        </w:drawing>
      </w:r>
    </w:p>
    <w:p w14:paraId="330FFDE2" w14:textId="592C03B3" w:rsidR="00233F5A" w:rsidRDefault="00233F5A" w:rsidP="00233F5A">
      <w:r>
        <w:t xml:space="preserve">Die Buttons </w:t>
      </w:r>
      <w:r w:rsidRPr="00233F5A">
        <w:rPr>
          <w:noProof/>
        </w:rPr>
        <w:drawing>
          <wp:inline distT="0" distB="0" distL="0" distR="0" wp14:anchorId="67ADCC75" wp14:editId="1189A10A">
            <wp:extent cx="1238250" cy="190500"/>
            <wp:effectExtent l="0" t="0" r="0" b="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38250" cy="190500"/>
                    </a:xfrm>
                    <a:prstGeom prst="rect">
                      <a:avLst/>
                    </a:prstGeom>
                  </pic:spPr>
                </pic:pic>
              </a:graphicData>
            </a:graphic>
          </wp:inline>
        </w:drawing>
      </w:r>
      <w:r>
        <w:t xml:space="preserve"> und </w:t>
      </w:r>
      <w:r w:rsidRPr="00233F5A">
        <w:rPr>
          <w:noProof/>
        </w:rPr>
        <w:drawing>
          <wp:inline distT="0" distB="0" distL="0" distR="0" wp14:anchorId="1D3DF25A" wp14:editId="6C872FBF">
            <wp:extent cx="1238250" cy="190500"/>
            <wp:effectExtent l="0" t="0" r="0" b="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238250" cy="190500"/>
                    </a:xfrm>
                    <a:prstGeom prst="rect">
                      <a:avLst/>
                    </a:prstGeom>
                  </pic:spPr>
                </pic:pic>
              </a:graphicData>
            </a:graphic>
          </wp:inline>
        </w:drawing>
      </w:r>
      <w:r>
        <w:t xml:space="preserve"> sind entsprechend zum Löschen von Dashboards/</w:t>
      </w:r>
      <w:r w:rsidR="009A2E4D">
        <w:t>Spalten</w:t>
      </w:r>
      <w:r>
        <w:t xml:space="preserve">, die Buttons </w:t>
      </w:r>
      <w:r w:rsidR="00471B88" w:rsidRPr="00471B88">
        <w:rPr>
          <w:noProof/>
        </w:rPr>
        <w:drawing>
          <wp:inline distT="0" distB="0" distL="0" distR="0" wp14:anchorId="36C9FDE0" wp14:editId="7E1D4CCB">
            <wp:extent cx="1238250" cy="190500"/>
            <wp:effectExtent l="0" t="0" r="0" b="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38250" cy="190500"/>
                    </a:xfrm>
                    <a:prstGeom prst="rect">
                      <a:avLst/>
                    </a:prstGeom>
                  </pic:spPr>
                </pic:pic>
              </a:graphicData>
            </a:graphic>
          </wp:inline>
        </w:drawing>
      </w:r>
      <w:r w:rsidR="00471B88">
        <w:t xml:space="preserve"> und </w:t>
      </w:r>
      <w:r w:rsidR="00471B88" w:rsidRPr="00471B88">
        <w:rPr>
          <w:noProof/>
        </w:rPr>
        <w:drawing>
          <wp:inline distT="0" distB="0" distL="0" distR="0" wp14:anchorId="3C9AC139" wp14:editId="17F37902">
            <wp:extent cx="1238250" cy="190500"/>
            <wp:effectExtent l="0" t="0" r="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238250" cy="190500"/>
                    </a:xfrm>
                    <a:prstGeom prst="rect">
                      <a:avLst/>
                    </a:prstGeom>
                  </pic:spPr>
                </pic:pic>
              </a:graphicData>
            </a:graphic>
          </wp:inline>
        </w:drawing>
      </w:r>
      <w:r w:rsidR="00471B88">
        <w:t xml:space="preserve"> entsprechend zum Umbenennen.</w:t>
      </w:r>
    </w:p>
    <w:p w14:paraId="10943CA4" w14:textId="43DF806E" w:rsidR="00FA6864" w:rsidRDefault="00FA6864" w:rsidP="00FA6864"/>
    <w:p w14:paraId="704ECBAF" w14:textId="19E8DC9B" w:rsidR="00FA6864" w:rsidRDefault="00FA6864" w:rsidP="00FA6864"/>
    <w:p w14:paraId="1563ECAB" w14:textId="77777777" w:rsidR="00FA6864" w:rsidRPr="00FA6864" w:rsidRDefault="00FA6864" w:rsidP="00FA6864"/>
    <w:p w14:paraId="4933F24A" w14:textId="77777777" w:rsidR="00FA6864" w:rsidRDefault="00FA6864" w:rsidP="0079467F">
      <w:pPr>
        <w:pStyle w:val="berschrift2"/>
      </w:pPr>
    </w:p>
    <w:p w14:paraId="6097AC44" w14:textId="77777777" w:rsidR="00FA6864" w:rsidRDefault="00FA6864" w:rsidP="0079467F">
      <w:pPr>
        <w:pStyle w:val="berschrift2"/>
      </w:pPr>
    </w:p>
    <w:p w14:paraId="0B353469" w14:textId="357B251A" w:rsidR="00FA6864" w:rsidRDefault="00FA6864" w:rsidP="0079467F">
      <w:pPr>
        <w:pStyle w:val="berschrift2"/>
      </w:pPr>
    </w:p>
    <w:p w14:paraId="504B2D23" w14:textId="77777777" w:rsidR="00FA6864" w:rsidRPr="00FA6864" w:rsidRDefault="00FA6864" w:rsidP="00FA6864"/>
    <w:p w14:paraId="24474318" w14:textId="7E6531D2" w:rsidR="0079467F" w:rsidRDefault="0079467F" w:rsidP="0079467F">
      <w:pPr>
        <w:pStyle w:val="berschrift2"/>
      </w:pPr>
      <w:bookmarkStart w:id="12" w:name="_Toc103585900"/>
      <w:r>
        <w:lastRenderedPageBreak/>
        <w:t>Der Export</w:t>
      </w:r>
      <w:bookmarkEnd w:id="12"/>
    </w:p>
    <w:p w14:paraId="05CF3C5A" w14:textId="056CF1B2" w:rsidR="0079467F" w:rsidRDefault="0079467F" w:rsidP="0079467F">
      <w:r>
        <w:t xml:space="preserve">Hat man sein(e) Dashboard(s) erstellt und alle Templates gesetzt (wichtig!), kann man über den Button </w:t>
      </w:r>
      <w:r w:rsidR="00FA6864" w:rsidRPr="00FA6864">
        <w:rPr>
          <w:noProof/>
        </w:rPr>
        <w:drawing>
          <wp:inline distT="0" distB="0" distL="0" distR="0" wp14:anchorId="01CE33EB" wp14:editId="5EAA60E9">
            <wp:extent cx="1714500" cy="190500"/>
            <wp:effectExtent l="0" t="0" r="0" b="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714500" cy="190500"/>
                    </a:xfrm>
                    <a:prstGeom prst="rect">
                      <a:avLst/>
                    </a:prstGeom>
                  </pic:spPr>
                </pic:pic>
              </a:graphicData>
            </a:graphic>
          </wp:inline>
        </w:drawing>
      </w:r>
      <w:r w:rsidR="00FA6864">
        <w:t xml:space="preserve"> eine Textansicht der resultierenden JSON-Datei einsehen.</w:t>
      </w:r>
    </w:p>
    <w:p w14:paraId="3F80FE30" w14:textId="7F585233" w:rsidR="00FA6864" w:rsidRDefault="00FA6864" w:rsidP="00FA6864">
      <w:pPr>
        <w:jc w:val="center"/>
      </w:pPr>
      <w:r w:rsidRPr="00FA6864">
        <w:rPr>
          <w:noProof/>
        </w:rPr>
        <w:drawing>
          <wp:inline distT="0" distB="0" distL="0" distR="0" wp14:anchorId="779A253A" wp14:editId="7D173BA6">
            <wp:extent cx="2724530" cy="1362265"/>
            <wp:effectExtent l="0" t="0" r="0" b="9525"/>
            <wp:docPr id="43" name="Grafik 43"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rafik 43" descr="Ein Bild, das Text enthält.&#10;&#10;Automatisch generierte Beschreibung"/>
                    <pic:cNvPicPr/>
                  </pic:nvPicPr>
                  <pic:blipFill>
                    <a:blip r:embed="rId44"/>
                    <a:stretch>
                      <a:fillRect/>
                    </a:stretch>
                  </pic:blipFill>
                  <pic:spPr>
                    <a:xfrm>
                      <a:off x="0" y="0"/>
                      <a:ext cx="2724530" cy="1362265"/>
                    </a:xfrm>
                    <a:prstGeom prst="rect">
                      <a:avLst/>
                    </a:prstGeom>
                  </pic:spPr>
                </pic:pic>
              </a:graphicData>
            </a:graphic>
          </wp:inline>
        </w:drawing>
      </w:r>
    </w:p>
    <w:p w14:paraId="31293291" w14:textId="6F0F779F" w:rsidR="00FA6864" w:rsidRDefault="00FA6864" w:rsidP="0079467F">
      <w:r>
        <w:t>Man kann die Dashboards einzeln wählen, oder alle gleichzeitig anzeigen lassen.</w:t>
      </w:r>
    </w:p>
    <w:p w14:paraId="3F6CFBC8" w14:textId="20E6A19C" w:rsidR="00FA6864" w:rsidRDefault="00FA6864" w:rsidP="0079467F">
      <w:r>
        <w:t xml:space="preserve">Möchte man das ganze automatisch zu </w:t>
      </w:r>
      <w:proofErr w:type="spellStart"/>
      <w:r>
        <w:t>Grafana</w:t>
      </w:r>
      <w:proofErr w:type="spellEnd"/>
      <w:r>
        <w:t xml:space="preserve"> hochladen, so kann man dies mit Hilfe des </w:t>
      </w:r>
      <w:r w:rsidRPr="00FA6864">
        <w:rPr>
          <w:noProof/>
        </w:rPr>
        <w:drawing>
          <wp:inline distT="0" distB="0" distL="0" distR="0" wp14:anchorId="2644CFAF" wp14:editId="38E02A9E">
            <wp:extent cx="1714500" cy="190500"/>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1714500" cy="190500"/>
                    </a:xfrm>
                    <a:prstGeom prst="rect">
                      <a:avLst/>
                    </a:prstGeom>
                  </pic:spPr>
                </pic:pic>
              </a:graphicData>
            </a:graphic>
          </wp:inline>
        </w:drawing>
      </w:r>
      <w:r>
        <w:t xml:space="preserve"> Buttons.</w:t>
      </w:r>
    </w:p>
    <w:p w14:paraId="4AD2AE38" w14:textId="326D1DA6" w:rsidR="00FA6864" w:rsidRDefault="00FA6864" w:rsidP="00FA6864">
      <w:pPr>
        <w:jc w:val="center"/>
      </w:pPr>
      <w:r w:rsidRPr="00FA6864">
        <w:rPr>
          <w:noProof/>
        </w:rPr>
        <w:drawing>
          <wp:inline distT="0" distB="0" distL="0" distR="0" wp14:anchorId="2561ACB1" wp14:editId="10AF5C1A">
            <wp:extent cx="5760720" cy="3246755"/>
            <wp:effectExtent l="0" t="0" r="0" b="0"/>
            <wp:docPr id="45" name="Grafik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760720" cy="3246755"/>
                    </a:xfrm>
                    <a:prstGeom prst="rect">
                      <a:avLst/>
                    </a:prstGeom>
                  </pic:spPr>
                </pic:pic>
              </a:graphicData>
            </a:graphic>
          </wp:inline>
        </w:drawing>
      </w:r>
    </w:p>
    <w:p w14:paraId="1F1738BB" w14:textId="51E0EE09" w:rsidR="00FA6864" w:rsidRDefault="00FA6864" w:rsidP="0079467F">
      <w:r>
        <w:t xml:space="preserve">Mit </w:t>
      </w:r>
      <w:r w:rsidRPr="00FA6864">
        <w:rPr>
          <w:noProof/>
        </w:rPr>
        <w:drawing>
          <wp:inline distT="0" distB="0" distL="0" distR="0" wp14:anchorId="31E8C3E8" wp14:editId="49B06CE1">
            <wp:extent cx="952500" cy="190500"/>
            <wp:effectExtent l="0" t="0" r="0" b="0"/>
            <wp:docPr id="46" name="Grafik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952500" cy="190500"/>
                    </a:xfrm>
                    <a:prstGeom prst="rect">
                      <a:avLst/>
                    </a:prstGeom>
                  </pic:spPr>
                </pic:pic>
              </a:graphicData>
            </a:graphic>
          </wp:inline>
        </w:drawing>
      </w:r>
      <w:r>
        <w:t xml:space="preserve"> kann man ein Folder für </w:t>
      </w:r>
      <w:r w:rsidR="00585F15">
        <w:t>seine Dashboards festlegen, wird keines festgelegt, landen die Dashboards im „General“ Folder.</w:t>
      </w:r>
      <w:r w:rsidR="00585F15">
        <w:br/>
        <w:t xml:space="preserve">Über </w:t>
      </w:r>
      <w:r w:rsidR="00585F15" w:rsidRPr="00585F15">
        <w:rPr>
          <w:noProof/>
        </w:rPr>
        <w:drawing>
          <wp:inline distT="0" distB="0" distL="0" distR="0" wp14:anchorId="67EB83A3" wp14:editId="5125EB77">
            <wp:extent cx="1714500" cy="190500"/>
            <wp:effectExtent l="0" t="0" r="0" b="0"/>
            <wp:docPr id="47" name="Grafik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1714500" cy="190500"/>
                    </a:xfrm>
                    <a:prstGeom prst="rect">
                      <a:avLst/>
                    </a:prstGeom>
                  </pic:spPr>
                </pic:pic>
              </a:graphicData>
            </a:graphic>
          </wp:inline>
        </w:drawing>
      </w:r>
      <w:r w:rsidR="00585F15">
        <w:t xml:space="preserve"> werden die Dashboards per REST-POST an den hinterlegten Grafana-Server geschickt. Danach wird noch die Antwort des Servers angezeigt, so kann man sicher gehen, dass allen funktioniert hat.</w:t>
      </w:r>
    </w:p>
    <w:p w14:paraId="3D18C129" w14:textId="6FB59428" w:rsidR="0040422E" w:rsidRDefault="0040422E" w:rsidP="0040422E">
      <w:pPr>
        <w:pStyle w:val="berschrift1"/>
      </w:pPr>
      <w:bookmarkStart w:id="13" w:name="_Toc103585901"/>
      <w:r>
        <w:t>Anforderungen der Software</w:t>
      </w:r>
      <w:bookmarkEnd w:id="13"/>
    </w:p>
    <w:p w14:paraId="2401B0E7" w14:textId="0DF9BF21" w:rsidR="0040422E" w:rsidRPr="0040422E" w:rsidRDefault="0040422E" w:rsidP="0040422E">
      <w:r>
        <w:t>Das Programm wurde mit Visual Studio im .NET Framework 4.8 entwickelt</w:t>
      </w:r>
      <w:r w:rsidR="00A83640">
        <w:t>,</w:t>
      </w:r>
      <w:r>
        <w:t xml:space="preserve"> </w:t>
      </w:r>
      <w:proofErr w:type="gramStart"/>
      <w:r w:rsidR="00A83640">
        <w:t>selbiges</w:t>
      </w:r>
      <w:proofErr w:type="gramEnd"/>
      <w:r>
        <w:t xml:space="preserve"> ist entsprechend erforderlich, um die Anwendung ausführen zu können.</w:t>
      </w:r>
      <w:r>
        <w:br/>
      </w:r>
      <w:r w:rsidR="00A62DB4">
        <w:t>Des Weiteren</w:t>
      </w:r>
      <w:r>
        <w:t xml:space="preserve"> benötigt die Anwendung Netzwerkzugriff zu den entsprechenden Servern (</w:t>
      </w:r>
      <w:proofErr w:type="spellStart"/>
      <w:r>
        <w:t>OpenNMS</w:t>
      </w:r>
      <w:proofErr w:type="spellEnd"/>
      <w:r>
        <w:t xml:space="preserve">, </w:t>
      </w:r>
      <w:proofErr w:type="spellStart"/>
      <w:r>
        <w:t>Grafana</w:t>
      </w:r>
      <w:proofErr w:type="spellEnd"/>
      <w:r>
        <w:t>).</w:t>
      </w:r>
    </w:p>
    <w:sectPr w:rsidR="0040422E" w:rsidRPr="0040422E">
      <w:pgSz w:w="11906" w:h="16838"/>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33462" w14:textId="77777777" w:rsidR="00977A97" w:rsidRDefault="00977A97">
      <w:pPr>
        <w:spacing w:after="0" w:line="240" w:lineRule="auto"/>
      </w:pPr>
      <w:r>
        <w:separator/>
      </w:r>
    </w:p>
  </w:endnote>
  <w:endnote w:type="continuationSeparator" w:id="0">
    <w:p w14:paraId="6ACEAE8F" w14:textId="77777777" w:rsidR="00977A97" w:rsidRDefault="00977A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14C84E" w14:textId="77777777" w:rsidR="00977A97" w:rsidRDefault="00977A97">
      <w:pPr>
        <w:spacing w:after="0" w:line="240" w:lineRule="auto"/>
      </w:pPr>
      <w:r>
        <w:rPr>
          <w:color w:val="000000"/>
        </w:rPr>
        <w:separator/>
      </w:r>
    </w:p>
  </w:footnote>
  <w:footnote w:type="continuationSeparator" w:id="0">
    <w:p w14:paraId="0BA92C0E" w14:textId="77777777" w:rsidR="00977A97" w:rsidRDefault="00977A9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4608"/>
    <w:rsid w:val="00024087"/>
    <w:rsid w:val="00026D41"/>
    <w:rsid w:val="00082390"/>
    <w:rsid w:val="000E3994"/>
    <w:rsid w:val="0012552A"/>
    <w:rsid w:val="00147555"/>
    <w:rsid w:val="00220D92"/>
    <w:rsid w:val="00233F5A"/>
    <w:rsid w:val="00290752"/>
    <w:rsid w:val="00332511"/>
    <w:rsid w:val="00356F47"/>
    <w:rsid w:val="003F0E64"/>
    <w:rsid w:val="00400BCF"/>
    <w:rsid w:val="0040422E"/>
    <w:rsid w:val="00471B88"/>
    <w:rsid w:val="00497781"/>
    <w:rsid w:val="00543DA7"/>
    <w:rsid w:val="00585E78"/>
    <w:rsid w:val="00585F15"/>
    <w:rsid w:val="006063C7"/>
    <w:rsid w:val="00652D6A"/>
    <w:rsid w:val="006860C9"/>
    <w:rsid w:val="006B2504"/>
    <w:rsid w:val="006D4A6F"/>
    <w:rsid w:val="0070412E"/>
    <w:rsid w:val="0072130B"/>
    <w:rsid w:val="007507F3"/>
    <w:rsid w:val="00785F39"/>
    <w:rsid w:val="0079467F"/>
    <w:rsid w:val="008223AE"/>
    <w:rsid w:val="00844608"/>
    <w:rsid w:val="00883BA8"/>
    <w:rsid w:val="00896E44"/>
    <w:rsid w:val="009348D5"/>
    <w:rsid w:val="00960147"/>
    <w:rsid w:val="00974399"/>
    <w:rsid w:val="00977A97"/>
    <w:rsid w:val="009A2E4D"/>
    <w:rsid w:val="00A61F8B"/>
    <w:rsid w:val="00A62DB4"/>
    <w:rsid w:val="00A83640"/>
    <w:rsid w:val="00B0035E"/>
    <w:rsid w:val="00BB0812"/>
    <w:rsid w:val="00BC3401"/>
    <w:rsid w:val="00C879A6"/>
    <w:rsid w:val="00CB5418"/>
    <w:rsid w:val="00CC7F96"/>
    <w:rsid w:val="00CE6213"/>
    <w:rsid w:val="00CE7B83"/>
    <w:rsid w:val="00D21524"/>
    <w:rsid w:val="00D421E3"/>
    <w:rsid w:val="00E13FC0"/>
    <w:rsid w:val="00E81788"/>
    <w:rsid w:val="00EB607C"/>
    <w:rsid w:val="00F91887"/>
    <w:rsid w:val="00FA1BBA"/>
    <w:rsid w:val="00FA5529"/>
    <w:rsid w:val="00FA686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852DB5"/>
  <w15:docId w15:val="{8F9BC33E-2EC8-47C1-8120-1622F27CE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de-DE" w:eastAsia="en-US" w:bidi="ar-SA"/>
      </w:rPr>
    </w:rPrDefault>
    <w:pPrDefault>
      <w:pPr>
        <w:autoSpaceDN w:val="0"/>
        <w:spacing w:after="160"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uppressAutoHyphens/>
    </w:pPr>
  </w:style>
  <w:style w:type="paragraph" w:styleId="berschrift1">
    <w:name w:val="heading 1"/>
    <w:basedOn w:val="Standard"/>
    <w:next w:val="Standard"/>
    <w:link w:val="berschrift1Zchn"/>
    <w:uiPriority w:val="9"/>
    <w:qFormat/>
    <w:rsid w:val="000823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A1B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0035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unhideWhenUsed/>
    <w:qFormat/>
    <w:rsid w:val="00B0035E"/>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unhideWhenUsed/>
    <w:qFormat/>
    <w:rsid w:val="0072130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0823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82390"/>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082390"/>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082390"/>
    <w:pPr>
      <w:suppressAutoHyphens w:val="0"/>
      <w:autoSpaceDN/>
      <w:spacing w:line="259" w:lineRule="auto"/>
      <w:outlineLvl w:val="9"/>
    </w:pPr>
    <w:rPr>
      <w:lang w:eastAsia="de-DE"/>
    </w:rPr>
  </w:style>
  <w:style w:type="paragraph" w:styleId="Verzeichnis2">
    <w:name w:val="toc 2"/>
    <w:basedOn w:val="Standard"/>
    <w:next w:val="Standard"/>
    <w:autoRedefine/>
    <w:uiPriority w:val="39"/>
    <w:unhideWhenUsed/>
    <w:rsid w:val="00082390"/>
    <w:pPr>
      <w:suppressAutoHyphens w:val="0"/>
      <w:autoSpaceDN/>
      <w:spacing w:after="100" w:line="259" w:lineRule="auto"/>
      <w:ind w:left="220"/>
    </w:pPr>
    <w:rPr>
      <w:rFonts w:asciiTheme="minorHAnsi" w:eastAsiaTheme="minorEastAsia" w:hAnsiTheme="minorHAnsi"/>
      <w:lang w:eastAsia="de-DE"/>
    </w:rPr>
  </w:style>
  <w:style w:type="paragraph" w:styleId="Verzeichnis1">
    <w:name w:val="toc 1"/>
    <w:basedOn w:val="Standard"/>
    <w:next w:val="Standard"/>
    <w:autoRedefine/>
    <w:uiPriority w:val="39"/>
    <w:unhideWhenUsed/>
    <w:rsid w:val="00082390"/>
    <w:pPr>
      <w:suppressAutoHyphens w:val="0"/>
      <w:autoSpaceDN/>
      <w:spacing w:after="100" w:line="259" w:lineRule="auto"/>
    </w:pPr>
    <w:rPr>
      <w:rFonts w:asciiTheme="minorHAnsi" w:eastAsiaTheme="minorEastAsia" w:hAnsiTheme="minorHAnsi"/>
      <w:lang w:eastAsia="de-DE"/>
    </w:rPr>
  </w:style>
  <w:style w:type="paragraph" w:styleId="Verzeichnis3">
    <w:name w:val="toc 3"/>
    <w:basedOn w:val="Standard"/>
    <w:next w:val="Standard"/>
    <w:autoRedefine/>
    <w:uiPriority w:val="39"/>
    <w:unhideWhenUsed/>
    <w:rsid w:val="00082390"/>
    <w:pPr>
      <w:suppressAutoHyphens w:val="0"/>
      <w:autoSpaceDN/>
      <w:spacing w:after="100" w:line="259" w:lineRule="auto"/>
      <w:ind w:left="440"/>
    </w:pPr>
    <w:rPr>
      <w:rFonts w:asciiTheme="minorHAnsi" w:eastAsiaTheme="minorEastAsia" w:hAnsiTheme="minorHAnsi"/>
      <w:lang w:eastAsia="de-DE"/>
    </w:rPr>
  </w:style>
  <w:style w:type="character" w:styleId="Hyperlink">
    <w:name w:val="Hyperlink"/>
    <w:basedOn w:val="Absatz-Standardschriftart"/>
    <w:uiPriority w:val="99"/>
    <w:unhideWhenUsed/>
    <w:rsid w:val="00082390"/>
    <w:rPr>
      <w:color w:val="0563C1" w:themeColor="hyperlink"/>
      <w:u w:val="single"/>
    </w:rPr>
  </w:style>
  <w:style w:type="character" w:customStyle="1" w:styleId="berschrift2Zchn">
    <w:name w:val="Überschrift 2 Zchn"/>
    <w:basedOn w:val="Absatz-Standardschriftart"/>
    <w:link w:val="berschrift2"/>
    <w:uiPriority w:val="9"/>
    <w:rsid w:val="00FA1BBA"/>
    <w:rPr>
      <w:rFonts w:asciiTheme="majorHAnsi" w:eastAsiaTheme="majorEastAsia" w:hAnsiTheme="majorHAnsi" w:cstheme="majorBidi"/>
      <w:color w:val="2F5496" w:themeColor="accent1" w:themeShade="BF"/>
      <w:sz w:val="26"/>
      <w:szCs w:val="26"/>
    </w:rPr>
  </w:style>
  <w:style w:type="table" w:styleId="Tabellenraster">
    <w:name w:val="Table Grid"/>
    <w:basedOn w:val="NormaleTabelle"/>
    <w:uiPriority w:val="39"/>
    <w:rsid w:val="00FA1B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3Zchn">
    <w:name w:val="Überschrift 3 Zchn"/>
    <w:basedOn w:val="Absatz-Standardschriftart"/>
    <w:link w:val="berschrift3"/>
    <w:uiPriority w:val="9"/>
    <w:rsid w:val="00B0035E"/>
    <w:rPr>
      <w:rFonts w:asciiTheme="majorHAnsi" w:eastAsiaTheme="majorEastAsia" w:hAnsiTheme="majorHAnsi" w:cstheme="majorBidi"/>
      <w:color w:val="1F3763" w:themeColor="accent1" w:themeShade="7F"/>
      <w:sz w:val="24"/>
      <w:szCs w:val="24"/>
    </w:rPr>
  </w:style>
  <w:style w:type="character" w:customStyle="1" w:styleId="berschrift4Zchn">
    <w:name w:val="Überschrift 4 Zchn"/>
    <w:basedOn w:val="Absatz-Standardschriftart"/>
    <w:link w:val="berschrift4"/>
    <w:uiPriority w:val="9"/>
    <w:rsid w:val="00B0035E"/>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semiHidden/>
    <w:unhideWhenUsed/>
    <w:rsid w:val="00332511"/>
    <w:rPr>
      <w:color w:val="605E5C"/>
      <w:shd w:val="clear" w:color="auto" w:fill="E1DFDD"/>
    </w:rPr>
  </w:style>
  <w:style w:type="character" w:customStyle="1" w:styleId="berschrift5Zchn">
    <w:name w:val="Überschrift 5 Zchn"/>
    <w:basedOn w:val="Absatz-Standardschriftart"/>
    <w:link w:val="berschrift5"/>
    <w:uiPriority w:val="9"/>
    <w:rsid w:val="0072130B"/>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opennmsserver:8980/opennms" TargetMode="External"/><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theme" Target="theme/theme1.xml"/><Relationship Id="rId7"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6.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 Type="http://schemas.openxmlformats.org/officeDocument/2006/relationships/endnotes" Target="end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3.png"/><Relationship Id="rId3" Type="http://schemas.openxmlformats.org/officeDocument/2006/relationships/webSettings" Target="webSettings.xml"/><Relationship Id="rId12" Type="http://schemas.openxmlformats.org/officeDocument/2006/relationships/hyperlink" Target="http://opennmsserver/opennms/rest/" TargetMode="External"/><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1"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1345</Words>
  <Characters>8476</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 Klein</dc:creator>
  <dc:description/>
  <cp:lastModifiedBy>David M. Klein</cp:lastModifiedBy>
  <cp:revision>23</cp:revision>
  <cp:lastPrinted>2022-05-16T07:31:00Z</cp:lastPrinted>
  <dcterms:created xsi:type="dcterms:W3CDTF">2022-05-13T06:46:00Z</dcterms:created>
  <dcterms:modified xsi:type="dcterms:W3CDTF">2022-05-16T17:52:00Z</dcterms:modified>
</cp:coreProperties>
</file>